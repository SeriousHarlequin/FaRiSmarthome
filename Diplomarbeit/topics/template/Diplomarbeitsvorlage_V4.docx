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headera.xml" ContentType="application/vnd.openxmlformats-officedocument.wordprocessingml.header+xml"/>
  <Override PartName="/word/headerb.xml" ContentType="application/vnd.openxmlformats-officedocument.wordprocessingml.header+xml"/>
  <Override PartName="/word/footerd.xml" ContentType="application/vnd.openxmlformats-officedocument.wordprocessingml.footer+xml"/>
  <Override PartName="/word/footere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63E217F3" w:rsidP="63E217F3" w:rsidRDefault="63E217F3" w14:paraId="136D0D84" w14:textId="6FC1A263">
      <w:pPr>
        <w:pStyle w:val="Standard"/>
        <w:rPr>
          <w:rFonts w:cs="Calibri" w:cstheme="minorAscii"/>
          <w:b w:val="1"/>
          <w:bCs w:val="1"/>
          <w:sz w:val="36"/>
          <w:szCs w:val="36"/>
          <w:lang w:val="de-DE"/>
        </w:rPr>
        <w:sectPr w:rsidR="007C4F28" w:rsidSect="007C4F28">
          <w:type w:val="continuous"/>
          <w:pgSz w:w="11906" w:h="16838" w:orient="portrait"/>
          <w:pgMar w:top="1134" w:right="1134" w:bottom="1134" w:left="1134" w:header="737" w:footer="737" w:gutter="567"/>
          <w:cols w:space="720"/>
          <w:docGrid w:linePitch="360"/>
          <w:headerReference w:type="default" r:id="Rb751c4e0e9de45db"/>
          <w:headerReference w:type="even" r:id="R70c119ef2ab44ac5"/>
          <w:footerReference w:type="default" r:id="R502b2da3959c427d"/>
          <w:footerReference w:type="even" r:id="Re18de700808148c2"/>
        </w:sectPr>
      </w:pPr>
    </w:p>
    <w:p w:rsidRPr="005C3EF9" w:rsidR="002F77AC" w:rsidP="005C3EF9" w:rsidRDefault="002F77AC" w14:paraId="7A7E9D1B" w14:textId="77777777">
      <w:pPr>
        <w:pStyle w:val="TextAbschnitt2"/>
        <w:jc w:val="center"/>
        <w:rPr>
          <w:b/>
          <w:bCs/>
          <w:sz w:val="40"/>
          <w:szCs w:val="40"/>
        </w:rPr>
      </w:pPr>
      <w:r w:rsidRPr="005C3EF9">
        <w:rPr>
          <w:b/>
          <w:bCs/>
          <w:sz w:val="40"/>
          <w:szCs w:val="40"/>
        </w:rPr>
        <w:t>DIPLOMARBEIT</w:t>
      </w:r>
    </w:p>
    <w:p w:rsidRPr="005C3EF9" w:rsidR="002F77AC" w:rsidP="005C3EF9" w:rsidRDefault="002F77AC" w14:paraId="665E098C" w14:textId="77777777">
      <w:pPr>
        <w:pStyle w:val="TextAbschnitt2"/>
        <w:jc w:val="center"/>
        <w:rPr>
          <w:sz w:val="28"/>
          <w:szCs w:val="28"/>
        </w:rPr>
      </w:pPr>
      <w:r w:rsidRPr="005C3EF9">
        <w:rPr>
          <w:sz w:val="28"/>
          <w:szCs w:val="28"/>
        </w:rPr>
        <w:t>DOKUMENTATION</w:t>
      </w:r>
    </w:p>
    <w:p w:rsidR="002F77AC" w:rsidP="005C3EF9" w:rsidRDefault="002F77AC" w14:paraId="40A12516" w14:textId="2CBC50CC">
      <w:pPr>
        <w:pStyle w:val="TextAbschnitt2"/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2716"/>
        <w:gridCol w:w="6923"/>
      </w:tblGrid>
      <w:tr w:rsidR="005070C4" w:rsidTr="63E217F3" w14:paraId="3AB4D83F" w14:textId="77777777">
        <w:trPr>
          <w:trHeight w:val="680"/>
        </w:trPr>
        <w:tc>
          <w:tcPr>
            <w:tcW w:w="27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5070C4" w:rsidP="00F45BEF" w:rsidRDefault="005070C4" w14:paraId="71E6A361" w14:textId="77777777">
            <w:pPr>
              <w:pStyle w:val="TextAbschnitt2"/>
              <w:jc w:val="left"/>
            </w:pPr>
            <w:r>
              <w:t>Namen der</w:t>
            </w:r>
          </w:p>
          <w:p w:rsidR="005070C4" w:rsidP="00F45BEF" w:rsidRDefault="005070C4" w14:paraId="3816A518" w14:textId="77777777">
            <w:pPr>
              <w:pStyle w:val="TextAbschnitt2"/>
              <w:jc w:val="left"/>
            </w:pPr>
            <w:r>
              <w:t>Verfasser/innen</w:t>
            </w:r>
          </w:p>
        </w:tc>
        <w:tc>
          <w:tcPr>
            <w:tcW w:w="69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5070C4" w:rsidP="63E217F3" w:rsidRDefault="005070C4" w14:paraId="57C85013" w14:textId="096A2D4C">
            <w:pPr>
              <w:pStyle w:val="TextAbschnitt2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3E486EE0">
              <w:rPr/>
              <w:t>Fabian Schätzschock / Richard Krammer</w:t>
            </w:r>
          </w:p>
        </w:tc>
      </w:tr>
      <w:tr w:rsidR="005070C4" w:rsidTr="63E217F3" w14:paraId="3D5330B8" w14:textId="77777777">
        <w:trPr>
          <w:trHeight w:val="680"/>
        </w:trPr>
        <w:tc>
          <w:tcPr>
            <w:tcW w:w="27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5070C4" w:rsidP="00F45BEF" w:rsidRDefault="005070C4" w14:paraId="46D8BF94" w14:textId="77777777">
            <w:pPr>
              <w:pStyle w:val="TextAbschnitt2"/>
              <w:jc w:val="left"/>
            </w:pPr>
            <w:r>
              <w:t>Jahrgang / Klasse</w:t>
            </w:r>
          </w:p>
          <w:p w:rsidR="005070C4" w:rsidP="00F45BEF" w:rsidRDefault="005070C4" w14:paraId="043A70AE" w14:textId="77777777">
            <w:pPr>
              <w:pStyle w:val="TextAbschnitt2"/>
              <w:jc w:val="left"/>
            </w:pPr>
            <w:r>
              <w:t>Schuljahr</w:t>
            </w:r>
          </w:p>
        </w:tc>
        <w:tc>
          <w:tcPr>
            <w:tcW w:w="69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5070C4" w:rsidP="00F45BEF" w:rsidRDefault="005070C4" w14:paraId="51016381" w14:textId="204EF9C9">
            <w:pPr>
              <w:pStyle w:val="TextAbschnitt2"/>
            </w:pPr>
            <w:r w:rsidR="4D039138">
              <w:rPr/>
              <w:t>5</w:t>
            </w:r>
            <w:r w:rsidR="6E70DD5C">
              <w:rPr/>
              <w:t xml:space="preserve">BHELS </w:t>
            </w:r>
            <w:r w:rsidR="2BCA3EB9">
              <w:rPr/>
              <w:t>/ 2024</w:t>
            </w:r>
            <w:r w:rsidR="4D039138">
              <w:rPr/>
              <w:t>/20</w:t>
            </w:r>
            <w:r w:rsidR="65B5C9A2">
              <w:rPr/>
              <w:t>25</w:t>
            </w:r>
          </w:p>
        </w:tc>
      </w:tr>
      <w:tr w:rsidR="005070C4" w:rsidTr="63E217F3" w14:paraId="666FA5EC" w14:textId="77777777">
        <w:trPr>
          <w:trHeight w:val="680"/>
        </w:trPr>
        <w:tc>
          <w:tcPr>
            <w:tcW w:w="27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5070C4" w:rsidP="00F45BEF" w:rsidRDefault="005070C4" w14:paraId="3B80C90D" w14:textId="77777777">
            <w:pPr>
              <w:pStyle w:val="TextAbschnitt2"/>
              <w:jc w:val="left"/>
            </w:pPr>
            <w:r>
              <w:t>Thema der Diplomarbeit</w:t>
            </w:r>
          </w:p>
        </w:tc>
        <w:tc>
          <w:tcPr>
            <w:tcW w:w="69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5070C4" w:rsidP="63E217F3" w:rsidRDefault="005070C4" w14:paraId="56ADD921" w14:textId="3DE91964">
            <w:pPr>
              <w:pStyle w:val="TextAbschnitt2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46F4488B">
              <w:rPr/>
              <w:t>Modular Smar</w:t>
            </w:r>
            <w:r w:rsidR="392F2476">
              <w:rPr/>
              <w:t>t H</w:t>
            </w:r>
            <w:r w:rsidR="46F4488B">
              <w:rPr/>
              <w:t>ome System</w:t>
            </w:r>
          </w:p>
        </w:tc>
      </w:tr>
      <w:tr w:rsidRPr="00EC49D6" w:rsidR="005070C4" w:rsidTr="63E217F3" w14:paraId="6B024D87" w14:textId="77777777">
        <w:trPr>
          <w:trHeight w:val="680"/>
        </w:trPr>
        <w:tc>
          <w:tcPr>
            <w:tcW w:w="27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5070C4" w:rsidP="00F45BEF" w:rsidRDefault="005070C4" w14:paraId="643D2DE4" w14:textId="77777777">
            <w:pPr>
              <w:pStyle w:val="TextAbschnitt2"/>
              <w:jc w:val="left"/>
            </w:pPr>
            <w:r>
              <w:t>Kooperationspartner</w:t>
            </w:r>
          </w:p>
        </w:tc>
        <w:tc>
          <w:tcPr>
            <w:tcW w:w="69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2F77AC" w:rsidR="005070C4" w:rsidP="63E217F3" w:rsidRDefault="005070C4" w14:paraId="1A1677E5" w14:textId="5A160CAE">
            <w:pPr>
              <w:pStyle w:val="TextAbschnitt2"/>
              <w:rPr>
                <w:lang w:val="en-US"/>
              </w:rPr>
            </w:pPr>
            <w:r w:rsidRPr="63E217F3" w:rsidR="443D6273">
              <w:rPr>
                <w:lang w:val="en-US"/>
              </w:rPr>
              <w:t>-</w:t>
            </w:r>
          </w:p>
        </w:tc>
      </w:tr>
    </w:tbl>
    <w:p w:rsidRPr="005070C4" w:rsidR="005070C4" w:rsidP="005C3EF9" w:rsidRDefault="005070C4" w14:paraId="40A1C385" w14:textId="77777777">
      <w:pPr>
        <w:pStyle w:val="TextAbschnitt2"/>
        <w:rPr>
          <w:sz w:val="16"/>
          <w:szCs w:val="16"/>
          <w:lang w:val="en-GB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2716"/>
        <w:gridCol w:w="6923"/>
      </w:tblGrid>
      <w:tr w:rsidR="005070C4" w:rsidTr="63E217F3" w14:paraId="73E92298" w14:textId="77777777">
        <w:trPr>
          <w:trHeight w:val="680"/>
        </w:trPr>
        <w:tc>
          <w:tcPr>
            <w:tcW w:w="27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5070C4" w:rsidP="00F45BEF" w:rsidRDefault="005070C4" w14:paraId="3CDC38E2" w14:textId="77777777">
            <w:pPr>
              <w:pStyle w:val="TextAbschnitt2"/>
              <w:jc w:val="left"/>
            </w:pPr>
            <w:r>
              <w:t>Aufgabenstellung</w:t>
            </w:r>
          </w:p>
        </w:tc>
        <w:tc>
          <w:tcPr>
            <w:tcW w:w="69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2780EF81" w:rsidP="63E217F3" w:rsidRDefault="2780EF81" w14:paraId="01C57349" w14:textId="588E25CB">
            <w:pPr>
              <w:pStyle w:val="TextAbschnitt2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780EF81">
              <w:rPr/>
              <w:t xml:space="preserve">Da viele Smart Home Lösungen auf dem Markt </w:t>
            </w:r>
            <w:r w:rsidR="688BE819">
              <w:rPr/>
              <w:t>proprietär und wenig anpassungsfähig sind, soll</w:t>
            </w:r>
            <w:r w:rsidR="0C95E1AB">
              <w:rPr/>
              <w:t xml:space="preserve"> ein Konzept eines Smart Homes gebaut werden, welches open source und einfach anpassbar ist.</w:t>
            </w:r>
            <w:r w:rsidR="22BDB15A">
              <w:rPr/>
              <w:t xml:space="preserve"> Das Hauptmerkmal </w:t>
            </w:r>
            <w:r w:rsidR="6220CD6C">
              <w:rPr/>
              <w:t>des Systems ist die Modularität, dass bedeutet</w:t>
            </w:r>
            <w:r w:rsidR="53F2DCE4">
              <w:rPr/>
              <w:t xml:space="preserve"> Module mit unterschiedlichen Funktionen sollen austauschbar sein.</w:t>
            </w:r>
          </w:p>
          <w:p w:rsidR="005070C4" w:rsidP="00F45BEF" w:rsidRDefault="005070C4" w14:paraId="0D6E8670" w14:textId="77777777">
            <w:pPr>
              <w:pStyle w:val="TextAbschnitt2"/>
            </w:pPr>
          </w:p>
          <w:p w:rsidR="005070C4" w:rsidP="00F45BEF" w:rsidRDefault="005070C4" w14:paraId="39B51B67" w14:textId="468D1B81">
            <w:pPr>
              <w:pStyle w:val="TextAbschnitt2"/>
            </w:pPr>
            <w:r w:rsidR="4A670D54">
              <w:rPr/>
              <w:t xml:space="preserve">Die Tools und </w:t>
            </w:r>
            <w:r w:rsidR="62F488FF">
              <w:rPr/>
              <w:t>Technologien,</w:t>
            </w:r>
            <w:r w:rsidR="4A670D54">
              <w:rPr/>
              <w:t xml:space="preserve"> die in diesem Projekt nötig sind</w:t>
            </w:r>
            <w:r w:rsidR="7CFA0499">
              <w:rPr/>
              <w:t>, sollten für jeden Interessenten einfach und gratis verfügbar sein.</w:t>
            </w:r>
            <w:r w:rsidR="1A1BC383">
              <w:rPr/>
              <w:t xml:space="preserve"> </w:t>
            </w:r>
            <w:r w:rsidR="3AB0498A">
              <w:rPr/>
              <w:t>Zum Erweitern</w:t>
            </w:r>
            <w:r w:rsidR="1A1BC383">
              <w:rPr/>
              <w:t xml:space="preserve"> des Systems soll eine </w:t>
            </w:r>
            <w:r w:rsidR="70E3FEB1">
              <w:rPr/>
              <w:t xml:space="preserve">Library zur einfachen </w:t>
            </w:r>
            <w:r w:rsidR="523E6AFF">
              <w:rPr/>
              <w:t>Verwendung</w:t>
            </w:r>
            <w:r w:rsidR="70E3FEB1">
              <w:rPr/>
              <w:t xml:space="preserve"> der relevanten Funktionalitäten verfügbar sein.</w:t>
            </w:r>
          </w:p>
        </w:tc>
      </w:tr>
    </w:tbl>
    <w:p w:rsidRPr="005070C4" w:rsidR="005070C4" w:rsidP="005C3EF9" w:rsidRDefault="005070C4" w14:paraId="5F0A72E4" w14:textId="77777777">
      <w:pPr>
        <w:pStyle w:val="TextAbschnitt2"/>
        <w:rPr>
          <w:sz w:val="16"/>
          <w:szCs w:val="16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2716"/>
        <w:gridCol w:w="6923"/>
      </w:tblGrid>
      <w:tr w:rsidR="005070C4" w:rsidTr="63E217F3" w14:paraId="645C1D9E" w14:textId="77777777">
        <w:trPr>
          <w:trHeight w:val="680"/>
        </w:trPr>
        <w:tc>
          <w:tcPr>
            <w:tcW w:w="27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5070C4" w:rsidP="00F45BEF" w:rsidRDefault="005070C4" w14:paraId="1BFDD610" w14:textId="77777777">
            <w:pPr>
              <w:pStyle w:val="TextAbschnitt2"/>
              <w:jc w:val="left"/>
            </w:pPr>
            <w:r>
              <w:rPr>
                <w:sz w:val="22"/>
                <w:szCs w:val="22"/>
              </w:rPr>
              <w:t>Realisierung</w:t>
            </w:r>
          </w:p>
        </w:tc>
        <w:tc>
          <w:tcPr>
            <w:tcW w:w="69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5070C4" w:rsidP="63E217F3" w:rsidRDefault="005070C4" w14:paraId="5CBA33AE" w14:textId="66512DD7">
            <w:pPr>
              <w:pStyle w:val="TextAbschnitt2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4861CC97">
              <w:rPr/>
              <w:t>Das Smart Home System hat drei Komponentenarten:</w:t>
            </w:r>
          </w:p>
          <w:p w:rsidR="005070C4" w:rsidP="63E217F3" w:rsidRDefault="005070C4" w14:paraId="66036589" w14:textId="0BD23F22">
            <w:pPr>
              <w:pStyle w:val="TextAbschnitt2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63E217F3" w:rsidR="4861CC97">
              <w:rPr>
                <w:b w:val="1"/>
                <w:bCs w:val="1"/>
              </w:rPr>
              <w:t>Server</w:t>
            </w:r>
            <w:r w:rsidRPr="63E217F3" w:rsidR="4861CC97">
              <w:rPr>
                <w:b w:val="1"/>
                <w:bCs w:val="1"/>
              </w:rPr>
              <w:t>:</w:t>
            </w:r>
          </w:p>
          <w:p w:rsidR="005070C4" w:rsidP="63E217F3" w:rsidRDefault="005070C4" w14:paraId="5B1CEF9F" w14:textId="28E296D9">
            <w:pPr>
              <w:pStyle w:val="TextAbschnitt2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4861CC97">
              <w:rPr/>
              <w:t xml:space="preserve">Ein Raspberry Pi 4, der als Webserver und </w:t>
            </w:r>
            <w:r w:rsidR="4861CC97">
              <w:rPr/>
              <w:t>Userschnitstelle</w:t>
            </w:r>
            <w:r w:rsidR="4861CC97">
              <w:rPr/>
              <w:t xml:space="preserve"> fungiert</w:t>
            </w:r>
            <w:r w:rsidR="705EFE84">
              <w:rPr/>
              <w:t>.</w:t>
            </w:r>
          </w:p>
          <w:p w:rsidR="005070C4" w:rsidP="63E217F3" w:rsidRDefault="005070C4" w14:paraId="1397CBD0" w14:textId="204F774E">
            <w:pPr>
              <w:pStyle w:val="TextAbschnitt2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b w:val="1"/>
                <w:bCs w:val="1"/>
              </w:rPr>
            </w:pPr>
            <w:r w:rsidRPr="63E217F3" w:rsidR="4861CC97">
              <w:rPr>
                <w:b w:val="1"/>
                <w:bCs w:val="1"/>
              </w:rPr>
              <w:t>Bridge Node:</w:t>
            </w:r>
          </w:p>
          <w:p w:rsidR="005070C4" w:rsidP="63E217F3" w:rsidRDefault="005070C4" w14:paraId="68DB8778" w14:textId="3EE6D3AE">
            <w:pPr>
              <w:pStyle w:val="TextAbschnitt2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4861CC97">
              <w:rPr/>
              <w:t>Ein ESP32-S3 Dev-Modul mit Ethernet Buchse und eine</w:t>
            </w:r>
            <w:r w:rsidR="65E35626">
              <w:rPr/>
              <w:t>m Anschluss für eine Antenne, welches als Schnittstelle aller Nodes und dem Webserver fungiert</w:t>
            </w:r>
            <w:r w:rsidR="68ADB6A5">
              <w:rPr/>
              <w:t>.</w:t>
            </w:r>
          </w:p>
          <w:p w:rsidR="005070C4" w:rsidP="63E217F3" w:rsidRDefault="005070C4" w14:paraId="27430942" w14:textId="6A31C806">
            <w:pPr>
              <w:pStyle w:val="TextAbschnitt2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b w:val="1"/>
                <w:bCs w:val="1"/>
              </w:rPr>
            </w:pPr>
            <w:r w:rsidRPr="63E217F3" w:rsidR="65E35626">
              <w:rPr>
                <w:b w:val="1"/>
                <w:bCs w:val="1"/>
              </w:rPr>
              <w:t>Slave Nodes:</w:t>
            </w:r>
          </w:p>
          <w:p w:rsidR="005070C4" w:rsidP="63E217F3" w:rsidRDefault="005070C4" w14:paraId="35D7AFC6" w14:textId="5B965454">
            <w:pPr>
              <w:pStyle w:val="TextAbschnitt2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65E35626">
              <w:rPr/>
              <w:t>Ein Teil des Sm</w:t>
            </w:r>
            <w:r w:rsidR="283CAA35">
              <w:rPr/>
              <w:t xml:space="preserve">art Homes bestehend aus einem Basis-Modul und einem Modul mit beliebiger Funktionalität welches einfach </w:t>
            </w:r>
            <w:r w:rsidR="45E210BD">
              <w:rPr/>
              <w:t>angesteckt werden kann. Eine Slave-Node misst Daten oder kontrolliert Aktoren.</w:t>
            </w:r>
            <w:r w:rsidR="6CDBC1F7">
              <w:rPr/>
              <w:t xml:space="preserve"> Im Rahmen dieser Arbeit wurden zwei Zustatzmodule entwickelt.</w:t>
            </w:r>
          </w:p>
          <w:p w:rsidR="005070C4" w:rsidP="63E217F3" w:rsidRDefault="005070C4" w14:paraId="22F677BC" w14:textId="52B70CC2">
            <w:pPr>
              <w:pStyle w:val="TextAbschnitt2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</w:p>
        </w:tc>
      </w:tr>
    </w:tbl>
    <w:p w:rsidRPr="005070C4" w:rsidR="005070C4" w:rsidP="005C3EF9" w:rsidRDefault="005070C4" w14:paraId="3056B107" w14:textId="77777777">
      <w:pPr>
        <w:pStyle w:val="TextAbschnitt2"/>
        <w:rPr>
          <w:sz w:val="16"/>
          <w:szCs w:val="16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2716"/>
        <w:gridCol w:w="6923"/>
      </w:tblGrid>
      <w:tr w:rsidR="005070C4" w:rsidTr="63E217F3" w14:paraId="1FD00041" w14:textId="77777777">
        <w:trPr>
          <w:trHeight w:val="680"/>
        </w:trPr>
        <w:tc>
          <w:tcPr>
            <w:tcW w:w="27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5070C4" w:rsidR="005070C4" w:rsidP="00F45BEF" w:rsidRDefault="005070C4" w14:paraId="063B1BA7" w14:textId="77777777">
            <w:pPr>
              <w:pStyle w:val="TextAbschnitt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Ergebnisse</w:t>
            </w:r>
          </w:p>
        </w:tc>
        <w:tc>
          <w:tcPr>
            <w:tcW w:w="692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5070C4" w:rsidP="00F45BEF" w:rsidRDefault="005070C4" w14:paraId="24A07703" w14:textId="77777777">
            <w:pPr>
              <w:pStyle w:val="TextAbschnitt2"/>
            </w:pPr>
          </w:p>
          <w:p w:rsidR="0467BA6E" w:rsidP="63E217F3" w:rsidRDefault="0467BA6E" w14:paraId="7F63A662" w14:textId="4DDBF33D">
            <w:pPr>
              <w:pStyle w:val="TextAbschnitt2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0467BA6E">
              <w:rPr/>
              <w:t xml:space="preserve">Die Hardware, Kommunikationswege und </w:t>
            </w:r>
            <w:r w:rsidR="76736666">
              <w:rPr/>
              <w:t>Node-Funktionalitäten wurden erfolgreich entwickelt.</w:t>
            </w:r>
          </w:p>
          <w:p w:rsidR="76736666" w:rsidP="63E217F3" w:rsidRDefault="76736666" w14:paraId="6C6E3D7B" w14:textId="72EC0F1E">
            <w:pPr>
              <w:pStyle w:val="TextAbschnitt2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76736666">
              <w:rPr/>
              <w:t xml:space="preserve">Ein funktionsfähiges Beispiel eines </w:t>
            </w:r>
            <w:r w:rsidR="59083754">
              <w:rPr/>
              <w:t>Informationsaustausch</w:t>
            </w:r>
            <w:r w:rsidR="32008596">
              <w:rPr/>
              <w:t>es</w:t>
            </w:r>
            <w:r w:rsidR="59083754">
              <w:rPr/>
              <w:t xml:space="preserve"> wurde getestet.</w:t>
            </w:r>
          </w:p>
          <w:p w:rsidR="2A2B74C2" w:rsidP="63E217F3" w:rsidRDefault="2A2B74C2" w14:paraId="18809296" w14:textId="4682A4D7">
            <w:pPr>
              <w:pStyle w:val="TextAbschnitt2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A2B74C2">
              <w:rPr/>
              <w:t>Ein Prototyp eines Webinterfaces welches Daten anfordert wurde realisiert</w:t>
            </w:r>
            <w:r w:rsidR="53EAEF5C">
              <w:rPr/>
              <w:t xml:space="preserve"> </w:t>
            </w:r>
            <w:r w:rsidR="7D1D39D7">
              <w:rPr/>
              <w:t xml:space="preserve">inklusive </w:t>
            </w:r>
            <w:r w:rsidR="53EAEF5C">
              <w:rPr/>
              <w:t>d</w:t>
            </w:r>
            <w:r w:rsidR="712BBA89">
              <w:rPr/>
              <w:t xml:space="preserve">es </w:t>
            </w:r>
            <w:r w:rsidR="53EAEF5C">
              <w:rPr/>
              <w:t xml:space="preserve">Networking- und ESP-NOW-Discovery </w:t>
            </w:r>
            <w:r w:rsidR="25627E02">
              <w:rPr/>
              <w:t>Prozesses</w:t>
            </w:r>
            <w:r w:rsidR="53EAEF5C">
              <w:rPr/>
              <w:t>.</w:t>
            </w:r>
          </w:p>
          <w:p w:rsidR="005070C4" w:rsidP="00F45BEF" w:rsidRDefault="005070C4" w14:paraId="6A2B7262" w14:textId="77777777">
            <w:pPr>
              <w:pStyle w:val="TextAbschnitt2"/>
            </w:pPr>
          </w:p>
        </w:tc>
      </w:tr>
    </w:tbl>
    <w:p w:rsidR="63E217F3" w:rsidRDefault="63E217F3" w14:paraId="1112127E" w14:textId="434ECE4A">
      <w:r>
        <w:br w:type="page"/>
      </w:r>
    </w:p>
    <w:p w:rsidR="002F77AC" w:rsidP="006354F5" w:rsidRDefault="002F77AC" w14:paraId="02777654" w14:textId="77777777">
      <w:pPr>
        <w:pStyle w:val="TextAbschnitt2"/>
        <w:rPr>
          <w:sz w:val="16"/>
          <w:szCs w:val="16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2715"/>
        <w:gridCol w:w="6924"/>
      </w:tblGrid>
      <w:tr w:rsidR="005070C4" w:rsidTr="63E217F3" w14:paraId="7DF7DA47" w14:textId="77777777">
        <w:trPr>
          <w:trHeight w:val="680"/>
        </w:trPr>
        <w:tc>
          <w:tcPr>
            <w:tcW w:w="27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5070C4" w:rsidP="00F45BEF" w:rsidRDefault="005070C4" w14:paraId="7086938E" w14:textId="77777777">
            <w:pPr>
              <w:pStyle w:val="TextAbschnitt2"/>
              <w:jc w:val="left"/>
            </w:pPr>
            <w:r>
              <w:rPr>
                <w:sz w:val="22"/>
                <w:szCs w:val="22"/>
              </w:rPr>
              <w:t>Typische Grafik, Foto etc.</w:t>
            </w:r>
          </w:p>
          <w:p w:rsidR="005070C4" w:rsidP="00F45BEF" w:rsidRDefault="005070C4" w14:paraId="75D79C34" w14:textId="77777777">
            <w:pPr>
              <w:pStyle w:val="TextAbschnitt2"/>
              <w:jc w:val="left"/>
            </w:pPr>
            <w:r>
              <w:rPr>
                <w:sz w:val="22"/>
                <w:szCs w:val="22"/>
              </w:rPr>
              <w:t>(mit Erläuterung)</w:t>
            </w:r>
          </w:p>
        </w:tc>
        <w:tc>
          <w:tcPr>
            <w:tcW w:w="69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5070C4" w:rsidP="00F45BEF" w:rsidRDefault="005070C4" w14:paraId="6B906D33" w14:textId="77777777" w14:noSpellErr="1">
            <w:pPr>
              <w:pStyle w:val="TextAbschnitt2"/>
            </w:pPr>
          </w:p>
          <w:p w:rsidR="005070C4" w:rsidP="00F45BEF" w:rsidRDefault="005070C4" w14:paraId="1EBA368A" w14:textId="77777777">
            <w:pPr>
              <w:pStyle w:val="TextAbschnitt2"/>
            </w:pPr>
          </w:p>
          <w:p w:rsidR="005070C4" w:rsidP="00F45BEF" w:rsidRDefault="005070C4" w14:paraId="68CB0D18" w14:textId="7B30830A">
            <w:pPr>
              <w:pStyle w:val="TextAbschnitt2"/>
            </w:pPr>
            <w:r w:rsidR="66369EBA">
              <w:drawing>
                <wp:inline wp14:editId="6D6BAF24" wp14:anchorId="42F6D5F1">
                  <wp:extent cx="4248150" cy="2533650"/>
                  <wp:effectExtent l="0" t="0" r="0" b="0"/>
                  <wp:docPr id="141580897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8d228772321499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70C4" w:rsidP="00F45BEF" w:rsidRDefault="005070C4" w14:paraId="50C23E10" w14:textId="77777777">
            <w:pPr>
              <w:pStyle w:val="TextAbschnitt2"/>
            </w:pPr>
          </w:p>
          <w:p w:rsidR="005070C4" w:rsidP="00F45BEF" w:rsidRDefault="005070C4" w14:paraId="46D3DEAD" w14:textId="77777777">
            <w:pPr>
              <w:pStyle w:val="TextAbschnitt2"/>
            </w:pPr>
          </w:p>
          <w:p w:rsidR="005070C4" w:rsidP="00F45BEF" w:rsidRDefault="005070C4" w14:paraId="49127E25" w14:textId="77777777">
            <w:pPr>
              <w:pStyle w:val="TextAbschnitt2"/>
            </w:pPr>
          </w:p>
          <w:p w:rsidR="005070C4" w:rsidP="00F45BEF" w:rsidRDefault="005070C4" w14:paraId="657E2F79" w14:textId="60B039D8">
            <w:pPr>
              <w:pStyle w:val="TextAbschnitt2"/>
            </w:pPr>
            <w:r w:rsidR="4D039138">
              <w:rPr/>
              <w:t>Konzept d</w:t>
            </w:r>
            <w:r w:rsidR="60EDFCA3">
              <w:rPr/>
              <w:t>es Smart Home Systems</w:t>
            </w:r>
            <w:r w:rsidR="4C183F52">
              <w:rPr/>
              <w:t xml:space="preserve"> und dessen Kommunikation</w:t>
            </w:r>
            <w:r w:rsidR="4D039138">
              <w:rPr/>
              <w:t xml:space="preserve">. </w:t>
            </w:r>
          </w:p>
          <w:p w:rsidR="005070C4" w:rsidP="00F45BEF" w:rsidRDefault="005070C4" w14:paraId="34F03396" w14:textId="77777777">
            <w:pPr>
              <w:pStyle w:val="TextAbschnitt2"/>
            </w:pPr>
          </w:p>
        </w:tc>
      </w:tr>
    </w:tbl>
    <w:p w:rsidR="005070C4" w:rsidP="006354F5" w:rsidRDefault="005070C4" w14:paraId="46A4B23F" w14:noSpellErr="1" w14:textId="677434FB">
      <w:pPr>
        <w:pStyle w:val="TextAbschnitt2"/>
        <w:rPr>
          <w:sz w:val="16"/>
          <w:szCs w:val="16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2715"/>
        <w:gridCol w:w="6924"/>
      </w:tblGrid>
      <w:tr w:rsidR="002F77AC" w:rsidTr="63E217F3" w14:paraId="31BB5A41" w14:textId="77777777">
        <w:trPr>
          <w:trHeight w:val="680"/>
        </w:trPr>
        <w:tc>
          <w:tcPr>
            <w:tcW w:w="27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2F77AC" w:rsidP="00F8677F" w:rsidRDefault="002F77AC" w14:paraId="72B44E9B" w14:textId="77777777">
            <w:pPr>
              <w:pStyle w:val="TextAbschnitt2"/>
              <w:jc w:val="left"/>
            </w:pPr>
            <w:r>
              <w:rPr>
                <w:sz w:val="22"/>
                <w:szCs w:val="22"/>
              </w:rPr>
              <w:t>Möglichkeiten der Einsichtnahme in die Arbeit</w:t>
            </w:r>
          </w:p>
        </w:tc>
        <w:tc>
          <w:tcPr>
            <w:tcW w:w="69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2F77AC" w:rsidP="63E217F3" w:rsidRDefault="002F77AC" w14:paraId="3699BDD4" w14:textId="456700B8">
            <w:pPr>
              <w:pStyle w:val="TextAbschnitt2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6A2DE592">
              <w:rPr/>
              <w:t xml:space="preserve">Die Diplomarbeit ist </w:t>
            </w:r>
            <w:r w:rsidR="7082B0CB">
              <w:rPr/>
              <w:t xml:space="preserve">nicht gesperrt. Sie kann an der </w:t>
            </w:r>
          </w:p>
          <w:p w:rsidR="002F77AC" w:rsidP="63E217F3" w:rsidRDefault="002F77AC" w14:paraId="4DB64F85" w14:textId="7551D197">
            <w:pPr>
              <w:pStyle w:val="TextAbschnitt2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7082B0CB">
              <w:rPr/>
              <w:t xml:space="preserve">HTL St. Pölten, </w:t>
            </w:r>
            <w:r w:rsidR="7082B0CB">
              <w:rPr/>
              <w:t>Waldstarße</w:t>
            </w:r>
            <w:r w:rsidR="7082B0CB">
              <w:rPr/>
              <w:t xml:space="preserve"> 3</w:t>
            </w:r>
            <w:r w:rsidR="2BDA6290">
              <w:rPr/>
              <w:t>, 3100 St. Pölten</w:t>
            </w:r>
          </w:p>
          <w:p w:rsidR="002F77AC" w:rsidP="63E217F3" w:rsidRDefault="002F77AC" w14:paraId="40DE7856" w14:textId="12135C2F">
            <w:pPr>
              <w:pStyle w:val="TextAbschnitt2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2BDA6290">
              <w:rPr/>
              <w:t>Eingesehen werden</w:t>
            </w:r>
          </w:p>
        </w:tc>
      </w:tr>
    </w:tbl>
    <w:p w:rsidRPr="005070C4" w:rsidR="002F77AC" w:rsidP="006354F5" w:rsidRDefault="002F77AC" w14:paraId="7B822F60" w14:textId="77777777">
      <w:pPr>
        <w:pStyle w:val="TextAbschnitt2"/>
        <w:rPr>
          <w:sz w:val="16"/>
          <w:szCs w:val="16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2700"/>
        <w:gridCol w:w="3516"/>
        <w:gridCol w:w="3423"/>
      </w:tblGrid>
      <w:tr w:rsidR="002F77AC" w:rsidTr="005070C4" w14:paraId="42B03676" w14:textId="77777777">
        <w:trPr>
          <w:trHeight w:val="680"/>
        </w:trPr>
        <w:tc>
          <w:tcPr>
            <w:tcW w:w="2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2F77AC" w:rsidP="00F8677F" w:rsidRDefault="002F77AC" w14:paraId="4C6065D1" w14:textId="77777777">
            <w:pPr>
              <w:pStyle w:val="TextAbschnitt2"/>
              <w:jc w:val="left"/>
            </w:pPr>
            <w:r>
              <w:rPr>
                <w:sz w:val="22"/>
                <w:szCs w:val="22"/>
              </w:rPr>
              <w:t>Approbation</w:t>
            </w:r>
          </w:p>
          <w:p w:rsidR="002F77AC" w:rsidP="00F8677F" w:rsidRDefault="002F77AC" w14:paraId="292EEB27" w14:textId="77777777">
            <w:pPr>
              <w:pStyle w:val="TextAbschnitt2"/>
              <w:jc w:val="left"/>
            </w:pPr>
            <w:r>
              <w:t>(Datum / Unterschrift)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2F77AC" w:rsidP="005C3EF9" w:rsidRDefault="002F77AC" w14:paraId="0800040C" w14:textId="77777777">
            <w:pPr>
              <w:pStyle w:val="TextAbschnitt2"/>
              <w:jc w:val="center"/>
            </w:pPr>
          </w:p>
          <w:p w:rsidR="005C3EF9" w:rsidP="005C3EF9" w:rsidRDefault="005C3EF9" w14:paraId="112D27D1" w14:textId="77777777">
            <w:pPr>
              <w:pStyle w:val="TextAbschnitt2"/>
              <w:jc w:val="center"/>
            </w:pPr>
          </w:p>
          <w:p w:rsidR="002F77AC" w:rsidP="005C3EF9" w:rsidRDefault="002F77AC" w14:paraId="03A801C7" w14:textId="77777777">
            <w:pPr>
              <w:pStyle w:val="TextAbschnitt2"/>
              <w:jc w:val="center"/>
            </w:pPr>
          </w:p>
          <w:p w:rsidR="002F77AC" w:rsidP="005C3EF9" w:rsidRDefault="002F77AC" w14:paraId="5F58D25C" w14:textId="383593C6">
            <w:pPr>
              <w:pStyle w:val="TextAbschnitt2"/>
              <w:jc w:val="center"/>
            </w:pPr>
            <w:proofErr w:type="spellStart"/>
            <w:r>
              <w:rPr>
                <w:sz w:val="16"/>
                <w:szCs w:val="16"/>
              </w:rPr>
              <w:t>Prüfer</w:t>
            </w:r>
            <w:r w:rsidR="006354F5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in</w:t>
            </w:r>
            <w:proofErr w:type="spellEnd"/>
          </w:p>
        </w:tc>
        <w:tc>
          <w:tcPr>
            <w:tcW w:w="3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F77AC" w:rsidP="005C3EF9" w:rsidRDefault="002F77AC" w14:paraId="6D8AED8F" w14:textId="77777777">
            <w:pPr>
              <w:pStyle w:val="TextAbschnitt2"/>
              <w:jc w:val="center"/>
              <w:rPr>
                <w:sz w:val="24"/>
              </w:rPr>
            </w:pPr>
          </w:p>
          <w:p w:rsidR="005C3EF9" w:rsidP="005C3EF9" w:rsidRDefault="005C3EF9" w14:paraId="6E980B45" w14:textId="77777777">
            <w:pPr>
              <w:pStyle w:val="TextAbschnitt2"/>
              <w:jc w:val="center"/>
              <w:rPr>
                <w:sz w:val="24"/>
              </w:rPr>
            </w:pPr>
          </w:p>
          <w:p w:rsidR="002F77AC" w:rsidP="005C3EF9" w:rsidRDefault="002F77AC" w14:paraId="05C87480" w14:textId="77777777">
            <w:pPr>
              <w:pStyle w:val="TextAbschnitt2"/>
              <w:jc w:val="center"/>
            </w:pPr>
            <w:r>
              <w:rPr>
                <w:sz w:val="16"/>
                <w:szCs w:val="16"/>
              </w:rPr>
              <w:t>Dipl.-Ing. W. U. KURAN</w:t>
            </w:r>
          </w:p>
          <w:p w:rsidR="002F77AC" w:rsidP="005C3EF9" w:rsidRDefault="002F77AC" w14:paraId="7629F530" w14:textId="77777777">
            <w:pPr>
              <w:pStyle w:val="TextAbschnitt2"/>
              <w:jc w:val="center"/>
            </w:pPr>
            <w:r>
              <w:rPr>
                <w:sz w:val="16"/>
                <w:szCs w:val="16"/>
              </w:rPr>
              <w:t>Abteilungsvorstand</w:t>
            </w:r>
          </w:p>
        </w:tc>
      </w:tr>
    </w:tbl>
    <w:p w:rsidR="00541909" w:rsidP="63E217F3" w:rsidRDefault="00541909" w14:paraId="748BC3EC" w14:noSpellErr="1" w14:textId="3A3D2B6F">
      <w:pPr>
        <w:pStyle w:val="TextAbschnitt2"/>
        <w:sectPr w:rsidR="00541909" w:rsidSect="00481500">
          <w:headerReference w:type="even" r:id="rId13"/>
          <w:headerReference w:type="default" r:id="rId14"/>
          <w:footerReference w:type="even" r:id="rId15"/>
          <w:footerReference w:type="default" r:id="rId16"/>
          <w:pgSz w:w="11906" w:h="16838" w:orient="portrait" w:code="9"/>
          <w:pgMar w:top="1418" w:right="1134" w:bottom="1418" w:left="1134" w:header="709" w:footer="709" w:gutter="0"/>
          <w:pgNumType w:start="1"/>
          <w:cols w:space="720"/>
          <w:docGrid w:linePitch="360"/>
        </w:sectPr>
      </w:pPr>
    </w:p>
    <w:p w:rsidRPr="005C3EF9" w:rsidR="005C3EF9" w:rsidP="005C3EF9" w:rsidRDefault="005C3EF9" w14:paraId="614E834F" w14:textId="77777777">
      <w:pPr>
        <w:pStyle w:val="TextAbschnitt2"/>
        <w:jc w:val="center"/>
        <w:rPr>
          <w:b/>
          <w:bCs/>
          <w:sz w:val="40"/>
          <w:szCs w:val="40"/>
        </w:rPr>
      </w:pPr>
      <w:r w:rsidRPr="005C3EF9">
        <w:rPr>
          <w:b/>
          <w:bCs/>
          <w:sz w:val="40"/>
          <w:szCs w:val="40"/>
          <w:lang w:val="en-GB"/>
        </w:rPr>
        <w:t>DIPLOMA THESIS</w:t>
      </w:r>
    </w:p>
    <w:p w:rsidRPr="005C3EF9" w:rsidR="005C3EF9" w:rsidP="005C3EF9" w:rsidRDefault="005C3EF9" w14:paraId="1C105F4B" w14:textId="77777777">
      <w:pPr>
        <w:pStyle w:val="TextAbschnitt2"/>
        <w:jc w:val="center"/>
        <w:rPr>
          <w:sz w:val="28"/>
          <w:szCs w:val="28"/>
        </w:rPr>
      </w:pPr>
      <w:r w:rsidRPr="005C3EF9">
        <w:rPr>
          <w:sz w:val="28"/>
          <w:szCs w:val="28"/>
          <w:lang w:val="en-GB"/>
        </w:rPr>
        <w:t>DOCUMENTATION</w:t>
      </w:r>
    </w:p>
    <w:p w:rsidR="005C3EF9" w:rsidP="005C3EF9" w:rsidRDefault="005C3EF9" w14:paraId="3B2481CF" w14:textId="77777777">
      <w:pPr>
        <w:pStyle w:val="TextAbschnitt2"/>
        <w:jc w:val="center"/>
        <w:rPr>
          <w:lang w:val="en-GB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2691"/>
        <w:gridCol w:w="6948"/>
      </w:tblGrid>
      <w:tr w:rsidR="005C3EF9" w:rsidTr="63E217F3" w14:paraId="71D1EC55" w14:textId="77777777">
        <w:trPr>
          <w:trHeight w:val="680"/>
        </w:trPr>
        <w:tc>
          <w:tcPr>
            <w:tcW w:w="27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5C3EF9" w:rsidP="00F8677F" w:rsidRDefault="005C3EF9" w14:paraId="0294B992" w14:textId="77777777">
            <w:pPr>
              <w:pStyle w:val="TextAbschnitt2"/>
              <w:jc w:val="left"/>
            </w:pPr>
            <w:r>
              <w:rPr>
                <w:sz w:val="22"/>
                <w:szCs w:val="22"/>
                <w:lang w:val="en-GB"/>
              </w:rPr>
              <w:t>Author(s)</w:t>
            </w:r>
          </w:p>
        </w:tc>
        <w:tc>
          <w:tcPr>
            <w:tcW w:w="70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5C3EF9" w:rsidP="63E217F3" w:rsidRDefault="005C3EF9" w14:paraId="1E9FC193" w14:textId="14C0636C">
            <w:pPr>
              <w:pStyle w:val="TextAbschnitt2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0BD3AD0E">
              <w:rPr/>
              <w:t>Fabian Schätzschock / Richard Krammer</w:t>
            </w:r>
          </w:p>
        </w:tc>
      </w:tr>
      <w:tr w:rsidR="005C3EF9" w:rsidTr="63E217F3" w14:paraId="61B7C227" w14:textId="77777777">
        <w:trPr>
          <w:trHeight w:val="680"/>
        </w:trPr>
        <w:tc>
          <w:tcPr>
            <w:tcW w:w="27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5C3EF9" w:rsidP="00F8677F" w:rsidRDefault="005C3EF9" w14:paraId="1D64781C" w14:textId="77777777">
            <w:pPr>
              <w:pStyle w:val="TextAbschnitt2"/>
              <w:jc w:val="left"/>
            </w:pPr>
            <w:r>
              <w:rPr>
                <w:sz w:val="22"/>
                <w:szCs w:val="22"/>
                <w:lang w:val="en-GB"/>
              </w:rPr>
              <w:t>Form</w:t>
            </w:r>
          </w:p>
          <w:p w:rsidR="005C3EF9" w:rsidP="00F8677F" w:rsidRDefault="005C3EF9" w14:paraId="32608E22" w14:textId="77777777">
            <w:pPr>
              <w:pStyle w:val="TextAbschnitt2"/>
              <w:jc w:val="left"/>
            </w:pPr>
            <w:r>
              <w:rPr>
                <w:sz w:val="22"/>
                <w:szCs w:val="22"/>
                <w:lang w:val="en-GB"/>
              </w:rPr>
              <w:t>Academic year</w:t>
            </w:r>
          </w:p>
        </w:tc>
        <w:tc>
          <w:tcPr>
            <w:tcW w:w="70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5C3EF9" w:rsidP="005C3EF9" w:rsidRDefault="005C3EF9" w14:paraId="3D397E86" w14:textId="52BF5679">
            <w:pPr>
              <w:pStyle w:val="TextAbschnitt2"/>
            </w:pPr>
            <w:r w:rsidRPr="63E217F3" w:rsidR="6B9B656C">
              <w:rPr>
                <w:lang w:val="en-GB"/>
              </w:rPr>
              <w:t>5</w:t>
            </w:r>
            <w:r w:rsidRPr="63E217F3" w:rsidR="75A5B16C">
              <w:rPr>
                <w:lang w:val="en-GB"/>
              </w:rPr>
              <w:t xml:space="preserve">BHELS </w:t>
            </w:r>
            <w:r w:rsidRPr="63E217F3" w:rsidR="0F9D7991">
              <w:rPr>
                <w:lang w:val="en-GB"/>
              </w:rPr>
              <w:t>/ 2024</w:t>
            </w:r>
            <w:r w:rsidRPr="63E217F3" w:rsidR="6B9B656C">
              <w:rPr>
                <w:lang w:val="en-GB"/>
              </w:rPr>
              <w:t>/20</w:t>
            </w:r>
            <w:r w:rsidRPr="63E217F3" w:rsidR="26E8C1DB">
              <w:rPr>
                <w:lang w:val="en-GB"/>
              </w:rPr>
              <w:t>25</w:t>
            </w:r>
          </w:p>
        </w:tc>
      </w:tr>
      <w:tr w:rsidR="005C3EF9" w:rsidTr="63E217F3" w14:paraId="21ABAF1A" w14:textId="77777777">
        <w:trPr>
          <w:trHeight w:val="680"/>
        </w:trPr>
        <w:tc>
          <w:tcPr>
            <w:tcW w:w="27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5C3EF9" w:rsidP="00F8677F" w:rsidRDefault="005C3EF9" w14:paraId="61A04C73" w14:textId="77777777">
            <w:pPr>
              <w:pStyle w:val="TextAbschnitt2"/>
              <w:jc w:val="left"/>
            </w:pPr>
            <w:r>
              <w:rPr>
                <w:sz w:val="22"/>
                <w:szCs w:val="22"/>
                <w:lang w:val="en-GB"/>
              </w:rPr>
              <w:t>Topic</w:t>
            </w:r>
          </w:p>
        </w:tc>
        <w:tc>
          <w:tcPr>
            <w:tcW w:w="70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5C3EF9" w:rsidP="63E217F3" w:rsidRDefault="005C3EF9" w14:paraId="5DA1C266" w14:textId="1B7C3811">
            <w:pPr>
              <w:pStyle w:val="TextAbschnitt2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033EAB06">
              <w:rPr/>
              <w:t>Modular Smart Home System</w:t>
            </w:r>
          </w:p>
        </w:tc>
      </w:tr>
      <w:tr w:rsidR="005C3EF9" w:rsidTr="63E217F3" w14:paraId="3F495558" w14:textId="77777777">
        <w:trPr>
          <w:trHeight w:val="680"/>
        </w:trPr>
        <w:tc>
          <w:tcPr>
            <w:tcW w:w="27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5C3EF9" w:rsidP="00F8677F" w:rsidRDefault="005C3EF9" w14:paraId="52694F70" w14:textId="19D8BC53">
            <w:pPr>
              <w:pStyle w:val="TextAbschnitt2"/>
              <w:jc w:val="left"/>
            </w:pPr>
            <w:r>
              <w:rPr>
                <w:sz w:val="22"/>
                <w:szCs w:val="22"/>
                <w:lang w:val="en-GB"/>
              </w:rPr>
              <w:t>Cooperation partners</w:t>
            </w:r>
          </w:p>
        </w:tc>
        <w:tc>
          <w:tcPr>
            <w:tcW w:w="70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5C3EF9" w:rsidP="005C3EF9" w:rsidRDefault="005C3EF9" w14:paraId="2D19511B" w14:textId="73F36CA4">
            <w:pPr>
              <w:pStyle w:val="TextAbschnitt2"/>
            </w:pPr>
            <w:r w:rsidR="046137FA">
              <w:rPr/>
              <w:t>-</w:t>
            </w:r>
          </w:p>
        </w:tc>
      </w:tr>
    </w:tbl>
    <w:p w:rsidRPr="00657D36" w:rsidR="005C3EF9" w:rsidP="005C3EF9" w:rsidRDefault="005C3EF9" w14:paraId="7B5BF751" w14:textId="77777777">
      <w:pPr>
        <w:pStyle w:val="TextAbschnitt2"/>
        <w:rPr>
          <w:sz w:val="16"/>
          <w:szCs w:val="16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2691"/>
        <w:gridCol w:w="6948"/>
      </w:tblGrid>
      <w:tr w:rsidRPr="005070C4" w:rsidR="005C3EF9" w:rsidTr="63E217F3" w14:paraId="1FCE4ECF" w14:textId="77777777">
        <w:trPr>
          <w:trHeight w:val="680"/>
        </w:trPr>
        <w:tc>
          <w:tcPr>
            <w:tcW w:w="27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5C3EF9" w:rsidR="005C3EF9" w:rsidP="00F8677F" w:rsidRDefault="005C3EF9" w14:paraId="122BE347" w14:textId="77777777">
            <w:pPr>
              <w:pStyle w:val="TextAbschnitt2"/>
              <w:jc w:val="left"/>
              <w:rPr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Assignment of tasks</w:t>
            </w:r>
          </w:p>
          <w:p w:rsidRPr="005C3EF9" w:rsidR="005C3EF9" w:rsidP="00F8677F" w:rsidRDefault="005C3EF9" w14:paraId="38BAD038" w14:textId="7B0C88A0">
            <w:pPr>
              <w:pStyle w:val="TextAbschnitt2"/>
              <w:jc w:val="left"/>
              <w:rPr>
                <w:lang w:val="en-GB"/>
              </w:rPr>
            </w:pPr>
            <w:r>
              <w:rPr>
                <w:sz w:val="18"/>
                <w:szCs w:val="22"/>
                <w:lang w:val="en-GB"/>
              </w:rPr>
              <w:t>(conceptual formulation</w:t>
            </w:r>
            <w:r w:rsidR="00325E05">
              <w:rPr>
                <w:sz w:val="18"/>
                <w:szCs w:val="22"/>
                <w:lang w:val="en-GB"/>
              </w:rPr>
              <w:t xml:space="preserve"> </w:t>
            </w:r>
            <w:r>
              <w:rPr>
                <w:sz w:val="18"/>
                <w:szCs w:val="22"/>
                <w:lang w:val="en-GB"/>
              </w:rPr>
              <w:t>/</w:t>
            </w:r>
            <w:r w:rsidR="00F8677F">
              <w:rPr>
                <w:sz w:val="18"/>
                <w:szCs w:val="22"/>
                <w:lang w:val="en-GB"/>
              </w:rPr>
              <w:br/>
            </w:r>
            <w:r>
              <w:rPr>
                <w:sz w:val="18"/>
                <w:szCs w:val="22"/>
                <w:lang w:val="en-GB"/>
              </w:rPr>
              <w:t>job definition)</w:t>
            </w:r>
          </w:p>
        </w:tc>
        <w:tc>
          <w:tcPr>
            <w:tcW w:w="70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5070C4" w:rsidR="005C3EF9" w:rsidP="63E217F3" w:rsidRDefault="005C3EF9" w14:paraId="397CA979" w14:textId="66913EB5">
            <w:pPr>
              <w:spacing w:before="0" w:beforeAutospacing="off" w:after="240" w:afterAutospacing="off"/>
              <w:rPr>
                <w:noProof w:val="0"/>
                <w:lang w:val="en-US"/>
              </w:rPr>
            </w:pPr>
            <w:r w:rsidRPr="63E217F3" w:rsidR="3DD8C78B">
              <w:rPr>
                <w:noProof w:val="0"/>
                <w:lang w:val="en-US"/>
              </w:rPr>
              <w:t>Since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many</w:t>
            </w:r>
            <w:r w:rsidRPr="63E217F3" w:rsidR="3DD8C78B">
              <w:rPr>
                <w:noProof w:val="0"/>
                <w:lang w:val="en-US"/>
              </w:rPr>
              <w:t xml:space="preserve"> smart </w:t>
            </w:r>
            <w:r w:rsidRPr="63E217F3" w:rsidR="3DD8C78B">
              <w:rPr>
                <w:noProof w:val="0"/>
                <w:lang w:val="en-US"/>
              </w:rPr>
              <w:t>home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solutions</w:t>
            </w:r>
            <w:r w:rsidRPr="63E217F3" w:rsidR="3DD8C78B">
              <w:rPr>
                <w:noProof w:val="0"/>
                <w:lang w:val="en-US"/>
              </w:rPr>
              <w:t xml:space="preserve"> on </w:t>
            </w:r>
            <w:r w:rsidRPr="63E217F3" w:rsidR="3DD8C78B">
              <w:rPr>
                <w:noProof w:val="0"/>
                <w:lang w:val="en-US"/>
              </w:rPr>
              <w:t>the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market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are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proprietary</w:t>
            </w:r>
            <w:r w:rsidRPr="63E217F3" w:rsidR="3DD8C78B">
              <w:rPr>
                <w:noProof w:val="0"/>
                <w:lang w:val="en-US"/>
              </w:rPr>
              <w:t xml:space="preserve"> and lack </w:t>
            </w:r>
            <w:r w:rsidRPr="63E217F3" w:rsidR="3DD8C78B">
              <w:rPr>
                <w:noProof w:val="0"/>
                <w:lang w:val="en-US"/>
              </w:rPr>
              <w:t>adaptability</w:t>
            </w:r>
            <w:r w:rsidRPr="63E217F3" w:rsidR="3DD8C78B">
              <w:rPr>
                <w:noProof w:val="0"/>
                <w:lang w:val="en-US"/>
              </w:rPr>
              <w:t xml:space="preserve">, a </w:t>
            </w:r>
            <w:r w:rsidRPr="63E217F3" w:rsidR="3DD8C78B">
              <w:rPr>
                <w:noProof w:val="0"/>
                <w:lang w:val="en-US"/>
              </w:rPr>
              <w:t>concept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for</w:t>
            </w:r>
            <w:r w:rsidRPr="63E217F3" w:rsidR="3DD8C78B">
              <w:rPr>
                <w:noProof w:val="0"/>
                <w:lang w:val="en-US"/>
              </w:rPr>
              <w:t xml:space="preserve"> a smart </w:t>
            </w:r>
            <w:r w:rsidRPr="63E217F3" w:rsidR="3DD8C78B">
              <w:rPr>
                <w:noProof w:val="0"/>
                <w:lang w:val="en-US"/>
              </w:rPr>
              <w:t>home</w:t>
            </w:r>
            <w:r w:rsidRPr="63E217F3" w:rsidR="3DD8C78B">
              <w:rPr>
                <w:noProof w:val="0"/>
                <w:lang w:val="en-US"/>
              </w:rPr>
              <w:t xml:space="preserve"> will </w:t>
            </w:r>
            <w:r w:rsidRPr="63E217F3" w:rsidR="3DD8C78B">
              <w:rPr>
                <w:noProof w:val="0"/>
                <w:lang w:val="en-US"/>
              </w:rPr>
              <w:t>be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developed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that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is</w:t>
            </w:r>
            <w:r w:rsidRPr="63E217F3" w:rsidR="3DD8C78B">
              <w:rPr>
                <w:noProof w:val="0"/>
                <w:lang w:val="en-US"/>
              </w:rPr>
              <w:t xml:space="preserve"> open-source and </w:t>
            </w:r>
            <w:r w:rsidRPr="63E217F3" w:rsidR="3DD8C78B">
              <w:rPr>
                <w:noProof w:val="0"/>
                <w:lang w:val="en-US"/>
              </w:rPr>
              <w:t>easily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customizable</w:t>
            </w:r>
            <w:r w:rsidRPr="63E217F3" w:rsidR="3DD8C78B">
              <w:rPr>
                <w:noProof w:val="0"/>
                <w:lang w:val="en-US"/>
              </w:rPr>
              <w:t xml:space="preserve">. The </w:t>
            </w:r>
            <w:r w:rsidRPr="63E217F3" w:rsidR="3DD8C78B">
              <w:rPr>
                <w:noProof w:val="0"/>
                <w:lang w:val="en-US"/>
              </w:rPr>
              <w:t>main</w:t>
            </w:r>
            <w:r w:rsidRPr="63E217F3" w:rsidR="3DD8C78B">
              <w:rPr>
                <w:noProof w:val="0"/>
                <w:lang w:val="en-US"/>
              </w:rPr>
              <w:t xml:space="preserve"> feature </w:t>
            </w:r>
            <w:r w:rsidRPr="63E217F3" w:rsidR="3DD8C78B">
              <w:rPr>
                <w:noProof w:val="0"/>
                <w:lang w:val="en-US"/>
              </w:rPr>
              <w:t>of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the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system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is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modularity</w:t>
            </w:r>
            <w:r w:rsidRPr="63E217F3" w:rsidR="3DD8C78B">
              <w:rPr>
                <w:noProof w:val="0"/>
                <w:lang w:val="en-US"/>
              </w:rPr>
              <w:t xml:space="preserve">, </w:t>
            </w:r>
            <w:r w:rsidRPr="63E217F3" w:rsidR="3DD8C78B">
              <w:rPr>
                <w:noProof w:val="0"/>
                <w:lang w:val="en-US"/>
              </w:rPr>
              <w:t>meaning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that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modules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with</w:t>
            </w:r>
            <w:r w:rsidRPr="63E217F3" w:rsidR="3DD8C78B">
              <w:rPr>
                <w:noProof w:val="0"/>
                <w:lang w:val="en-US"/>
              </w:rPr>
              <w:t xml:space="preserve"> different </w:t>
            </w:r>
            <w:r w:rsidRPr="63E217F3" w:rsidR="3DD8C78B">
              <w:rPr>
                <w:noProof w:val="0"/>
                <w:lang w:val="en-US"/>
              </w:rPr>
              <w:t>functions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should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be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interchangeable</w:t>
            </w:r>
            <w:r w:rsidRPr="63E217F3" w:rsidR="3DD8C78B">
              <w:rPr>
                <w:noProof w:val="0"/>
                <w:lang w:val="en-US"/>
              </w:rPr>
              <w:t>.</w:t>
            </w:r>
          </w:p>
          <w:p w:rsidRPr="005070C4" w:rsidR="005C3EF9" w:rsidP="63E217F3" w:rsidRDefault="005C3EF9" w14:paraId="1E0ACFB0" w14:textId="6D9F482F">
            <w:pPr>
              <w:spacing w:before="240" w:beforeAutospacing="off" w:after="240" w:afterAutospacing="off"/>
              <w:rPr>
                <w:noProof w:val="0"/>
                <w:lang w:val="en-US"/>
              </w:rPr>
            </w:pPr>
            <w:r w:rsidRPr="63E217F3" w:rsidR="3DD8C78B">
              <w:rPr>
                <w:noProof w:val="0"/>
                <w:lang w:val="en-US"/>
              </w:rPr>
              <w:t xml:space="preserve">The </w:t>
            </w:r>
            <w:r w:rsidRPr="63E217F3" w:rsidR="3DD8C78B">
              <w:rPr>
                <w:noProof w:val="0"/>
                <w:lang w:val="en-US"/>
              </w:rPr>
              <w:t>tools</w:t>
            </w:r>
            <w:r w:rsidRPr="63E217F3" w:rsidR="3DD8C78B">
              <w:rPr>
                <w:noProof w:val="0"/>
                <w:lang w:val="en-US"/>
              </w:rPr>
              <w:t xml:space="preserve"> and </w:t>
            </w:r>
            <w:r w:rsidRPr="63E217F3" w:rsidR="3DD8C78B">
              <w:rPr>
                <w:noProof w:val="0"/>
                <w:lang w:val="en-US"/>
              </w:rPr>
              <w:t>technologies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required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for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this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project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should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be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easily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accessible</w:t>
            </w:r>
            <w:r w:rsidRPr="63E217F3" w:rsidR="3DD8C78B">
              <w:rPr>
                <w:noProof w:val="0"/>
                <w:lang w:val="en-US"/>
              </w:rPr>
              <w:t xml:space="preserve"> and </w:t>
            </w:r>
            <w:r w:rsidRPr="63E217F3" w:rsidR="3DD8C78B">
              <w:rPr>
                <w:noProof w:val="0"/>
                <w:lang w:val="en-US"/>
              </w:rPr>
              <w:t>free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for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anyone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interested</w:t>
            </w:r>
            <w:r w:rsidRPr="63E217F3" w:rsidR="3DD8C78B">
              <w:rPr>
                <w:noProof w:val="0"/>
                <w:lang w:val="en-US"/>
              </w:rPr>
              <w:t xml:space="preserve">. </w:t>
            </w:r>
            <w:r w:rsidRPr="63E217F3" w:rsidR="3DD8C78B">
              <w:rPr>
                <w:noProof w:val="0"/>
                <w:lang w:val="en-US"/>
              </w:rPr>
              <w:t>To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facilitate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system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expansion</w:t>
            </w:r>
            <w:r w:rsidRPr="63E217F3" w:rsidR="3DD8C78B">
              <w:rPr>
                <w:noProof w:val="0"/>
                <w:lang w:val="en-US"/>
              </w:rPr>
              <w:t xml:space="preserve">, a </w:t>
            </w:r>
            <w:r w:rsidRPr="63E217F3" w:rsidR="3DD8C78B">
              <w:rPr>
                <w:noProof w:val="0"/>
                <w:lang w:val="en-US"/>
              </w:rPr>
              <w:t>library</w:t>
            </w:r>
            <w:r w:rsidRPr="63E217F3" w:rsidR="3DD8C78B">
              <w:rPr>
                <w:noProof w:val="0"/>
                <w:lang w:val="en-US"/>
              </w:rPr>
              <w:t xml:space="preserve"> will </w:t>
            </w:r>
            <w:r w:rsidRPr="63E217F3" w:rsidR="3DD8C78B">
              <w:rPr>
                <w:noProof w:val="0"/>
                <w:lang w:val="en-US"/>
              </w:rPr>
              <w:t>be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available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to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simplify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the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use</w:t>
            </w:r>
            <w:r w:rsidRPr="63E217F3" w:rsidR="3DD8C78B">
              <w:rPr>
                <w:noProof w:val="0"/>
                <w:lang w:val="en-US"/>
              </w:rPr>
              <w:t xml:space="preserve"> </w:t>
            </w:r>
            <w:r w:rsidRPr="63E217F3" w:rsidR="3DD8C78B">
              <w:rPr>
                <w:noProof w:val="0"/>
                <w:lang w:val="en-US"/>
              </w:rPr>
              <w:t>of</w:t>
            </w:r>
            <w:r w:rsidRPr="63E217F3" w:rsidR="3DD8C78B">
              <w:rPr>
                <w:noProof w:val="0"/>
                <w:lang w:val="en-US"/>
              </w:rPr>
              <w:t xml:space="preserve"> relevant </w:t>
            </w:r>
            <w:r w:rsidRPr="63E217F3" w:rsidR="3DD8C78B">
              <w:rPr>
                <w:noProof w:val="0"/>
                <w:lang w:val="en-US"/>
              </w:rPr>
              <w:t>functionalities</w:t>
            </w:r>
            <w:r w:rsidRPr="63E217F3" w:rsidR="3DD8C78B">
              <w:rPr>
                <w:noProof w:val="0"/>
                <w:lang w:val="en-US"/>
              </w:rPr>
              <w:t>.</w:t>
            </w:r>
          </w:p>
        </w:tc>
      </w:tr>
    </w:tbl>
    <w:p w:rsidRPr="00657D36" w:rsidR="005C3EF9" w:rsidP="005C3EF9" w:rsidRDefault="005C3EF9" w14:paraId="48B213B2" w14:textId="77777777">
      <w:pPr>
        <w:pStyle w:val="TextAbschnitt2"/>
        <w:rPr>
          <w:sz w:val="16"/>
          <w:szCs w:val="16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2691"/>
        <w:gridCol w:w="6948"/>
      </w:tblGrid>
      <w:tr w:rsidR="005C3EF9" w:rsidTr="63E217F3" w14:paraId="70261AC8" w14:textId="77777777">
        <w:trPr>
          <w:trHeight w:val="680"/>
        </w:trPr>
        <w:tc>
          <w:tcPr>
            <w:tcW w:w="27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5C3EF9" w:rsidP="00F8677F" w:rsidRDefault="005C3EF9" w14:paraId="72AA6BDA" w14:textId="418158E0">
            <w:pPr>
              <w:pStyle w:val="TextAbschnitt2"/>
              <w:jc w:val="left"/>
            </w:pPr>
            <w:r>
              <w:rPr>
                <w:sz w:val="22"/>
                <w:szCs w:val="22"/>
                <w:lang w:val="en-GB"/>
              </w:rPr>
              <w:t>Realisation</w:t>
            </w:r>
          </w:p>
        </w:tc>
        <w:tc>
          <w:tcPr>
            <w:tcW w:w="70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5C3EF9" w:rsidP="005C3EF9" w:rsidRDefault="005C3EF9" w14:paraId="0EF88262" w14:textId="77777777">
            <w:pPr>
              <w:pStyle w:val="TextAbschnitt2"/>
              <w:rPr>
                <w:lang w:val="en-GB"/>
              </w:rPr>
            </w:pPr>
          </w:p>
          <w:p w:rsidR="641559FF" w:rsidP="63E217F3" w:rsidRDefault="641559FF" w14:paraId="7394C424" w14:textId="41478AFB">
            <w:pPr>
              <w:spacing w:before="0" w:beforeAutospacing="off" w:after="240" w:afterAutospacing="off"/>
            </w:pPr>
            <w:r w:rsidRPr="63E217F3" w:rsidR="641559FF">
              <w:rPr>
                <w:b w:val="1"/>
                <w:bCs w:val="1"/>
                <w:noProof w:val="0"/>
                <w:lang w:val="en-GB"/>
              </w:rPr>
              <w:t>Server:</w:t>
            </w:r>
            <w:r>
              <w:br/>
            </w:r>
            <w:r w:rsidRPr="63E217F3" w:rsidR="641559FF">
              <w:rPr>
                <w:noProof w:val="0"/>
                <w:lang w:val="en-GB"/>
              </w:rPr>
              <w:t xml:space="preserve"> A Raspberry Pi 4 that functions as a web server and user interface.</w:t>
            </w:r>
          </w:p>
          <w:p w:rsidR="641559FF" w:rsidP="63E217F3" w:rsidRDefault="641559FF" w14:paraId="51F71075" w14:textId="7693AEDD">
            <w:pPr>
              <w:spacing w:before="240" w:beforeAutospacing="off" w:after="240" w:afterAutospacing="off"/>
            </w:pPr>
            <w:r w:rsidRPr="63E217F3" w:rsidR="641559FF">
              <w:rPr>
                <w:b w:val="1"/>
                <w:bCs w:val="1"/>
                <w:noProof w:val="0"/>
                <w:lang w:val="en-GB"/>
              </w:rPr>
              <w:t>Bridge Node:</w:t>
            </w:r>
            <w:r>
              <w:br/>
            </w:r>
            <w:r w:rsidRPr="63E217F3" w:rsidR="641559FF">
              <w:rPr>
                <w:noProof w:val="0"/>
                <w:lang w:val="en-GB"/>
              </w:rPr>
              <w:t xml:space="preserve"> An ESP32-S3 development module with an Ethernet port and an antenna connector, serving as the interface between all nodes and the web server.</w:t>
            </w:r>
          </w:p>
          <w:p w:rsidR="641559FF" w:rsidP="63E217F3" w:rsidRDefault="641559FF" w14:paraId="125CE902" w14:textId="53473828">
            <w:pPr>
              <w:spacing w:before="240" w:beforeAutospacing="off" w:after="240" w:afterAutospacing="off"/>
            </w:pPr>
            <w:r w:rsidRPr="63E217F3" w:rsidR="641559FF">
              <w:rPr>
                <w:b w:val="1"/>
                <w:bCs w:val="1"/>
                <w:noProof w:val="0"/>
                <w:lang w:val="en-GB"/>
              </w:rPr>
              <w:t>Slave Nodes:</w:t>
            </w:r>
            <w:r>
              <w:br/>
            </w:r>
            <w:r w:rsidRPr="63E217F3" w:rsidR="641559FF">
              <w:rPr>
                <w:noProof w:val="0"/>
                <w:lang w:val="en-GB"/>
              </w:rPr>
              <w:t xml:space="preserve"> A part of the smart home system consisting of a base module and an attachable module with any desired functionality. A slave node collects data or controls actuators. As part of this work, two </w:t>
            </w:r>
            <w:r w:rsidRPr="63E217F3" w:rsidR="641559FF">
              <w:rPr>
                <w:noProof w:val="0"/>
                <w:lang w:val="en-GB"/>
              </w:rPr>
              <w:t>additional</w:t>
            </w:r>
            <w:r w:rsidRPr="63E217F3" w:rsidR="641559FF">
              <w:rPr>
                <w:noProof w:val="0"/>
                <w:lang w:val="en-GB"/>
              </w:rPr>
              <w:t xml:space="preserve"> modules have been developed.</w:t>
            </w:r>
          </w:p>
          <w:p w:rsidR="005C3EF9" w:rsidP="005C3EF9" w:rsidRDefault="005C3EF9" w14:paraId="71B2B712" w14:textId="77777777">
            <w:pPr>
              <w:pStyle w:val="TextAbschnitt2"/>
              <w:rPr>
                <w:lang w:val="en-GB"/>
              </w:rPr>
            </w:pPr>
          </w:p>
        </w:tc>
      </w:tr>
    </w:tbl>
    <w:p w:rsidR="63E217F3" w:rsidRDefault="63E217F3" w14:paraId="52C6645B" w14:textId="0AC0B749">
      <w:r>
        <w:br w:type="page"/>
      </w:r>
    </w:p>
    <w:p w:rsidRPr="001E7FB4" w:rsidR="005C3EF9" w:rsidP="005C3EF9" w:rsidRDefault="005C3EF9" w14:paraId="00DE6492" w14:textId="77777777">
      <w:pPr>
        <w:pStyle w:val="TextAbschnitt2"/>
        <w:rPr>
          <w:sz w:val="16"/>
          <w:szCs w:val="16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2697"/>
        <w:gridCol w:w="6942"/>
      </w:tblGrid>
      <w:tr w:rsidR="005C3EF9" w:rsidTr="63E217F3" w14:paraId="48AA1E48" w14:textId="77777777">
        <w:trPr>
          <w:trHeight w:val="680"/>
        </w:trPr>
        <w:tc>
          <w:tcPr>
            <w:tcW w:w="27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5C3EF9" w:rsidP="00F8677F" w:rsidRDefault="005C3EF9" w14:paraId="6EC4D688" w14:textId="77777777">
            <w:pPr>
              <w:pStyle w:val="TextAbschnitt2"/>
              <w:jc w:val="left"/>
            </w:pPr>
            <w:r>
              <w:rPr>
                <w:sz w:val="22"/>
                <w:szCs w:val="22"/>
                <w:lang w:val="en-GB"/>
              </w:rPr>
              <w:t>Results</w:t>
            </w:r>
          </w:p>
        </w:tc>
        <w:tc>
          <w:tcPr>
            <w:tcW w:w="701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5C3EF9" w:rsidP="63E217F3" w:rsidRDefault="005C3EF9" w14:paraId="71479132" w14:textId="019EC985">
            <w:pPr>
              <w:spacing w:before="0" w:beforeAutospacing="off" w:after="240" w:afterAutospacing="off"/>
            </w:pPr>
            <w:r w:rsidRPr="63E217F3" w:rsidR="15B4B658">
              <w:rPr>
                <w:noProof w:val="0"/>
                <w:lang w:val="en-GB"/>
              </w:rPr>
              <w:t>The hardware, communication paths, and node functionalities have been successfully developed.</w:t>
            </w:r>
          </w:p>
          <w:p w:rsidR="005C3EF9" w:rsidP="63E217F3" w:rsidRDefault="005C3EF9" w14:paraId="2CB4ABF4" w14:textId="760DCCEE">
            <w:pPr>
              <w:spacing w:before="240" w:beforeAutospacing="off" w:after="240" w:afterAutospacing="off"/>
            </w:pPr>
            <w:r w:rsidRPr="63E217F3" w:rsidR="15B4B658">
              <w:rPr>
                <w:noProof w:val="0"/>
                <w:lang w:val="en-GB"/>
              </w:rPr>
              <w:t>A functional example of data exchange has been tested.</w:t>
            </w:r>
          </w:p>
          <w:p w:rsidR="005C3EF9" w:rsidP="63E217F3" w:rsidRDefault="005C3EF9" w14:paraId="0FDA66E5" w14:textId="6570C9EA">
            <w:pPr>
              <w:spacing w:before="240" w:beforeAutospacing="off" w:after="240" w:afterAutospacing="off"/>
            </w:pPr>
            <w:r w:rsidRPr="63E217F3" w:rsidR="15B4B658">
              <w:rPr>
                <w:noProof w:val="0"/>
                <w:lang w:val="en-GB"/>
              </w:rPr>
              <w:t>A prototype of a web interface that requests data has been implemented, including the networking and ESP-NOW discovery process.</w:t>
            </w:r>
          </w:p>
        </w:tc>
      </w:tr>
    </w:tbl>
    <w:p w:rsidR="001E7FB4" w:rsidP="005C3EF9" w:rsidRDefault="001E7FB4" w14:paraId="0B884EF6" w14:textId="77777777">
      <w:pPr>
        <w:pStyle w:val="TextAbschnitt2"/>
        <w:rPr>
          <w:lang w:val="en-GB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2691"/>
        <w:gridCol w:w="6948"/>
      </w:tblGrid>
      <w:tr w:rsidRPr="00EC49D6" w:rsidR="005C3EF9" w:rsidTr="63E217F3" w14:paraId="64F358C2" w14:textId="77777777">
        <w:trPr>
          <w:trHeight w:val="680"/>
        </w:trPr>
        <w:tc>
          <w:tcPr>
            <w:tcW w:w="27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5C3EF9" w:rsidR="005C3EF9" w:rsidP="00F8677F" w:rsidRDefault="005C3EF9" w14:paraId="063AC05F" w14:textId="77777777">
            <w:pPr>
              <w:pStyle w:val="TextAbschnitt2"/>
              <w:jc w:val="left"/>
              <w:rPr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Illustrative graph, photo</w:t>
            </w:r>
          </w:p>
          <w:p w:rsidRPr="005C3EF9" w:rsidR="005C3EF9" w:rsidP="00F8677F" w:rsidRDefault="005C3EF9" w14:paraId="16F2BF93" w14:textId="77777777">
            <w:pPr>
              <w:pStyle w:val="TextAbschnitt2"/>
              <w:jc w:val="left"/>
              <w:rPr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(incl. explanation)</w:t>
            </w:r>
          </w:p>
        </w:tc>
        <w:tc>
          <w:tcPr>
            <w:tcW w:w="70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5C3EF9" w:rsidP="005C3EF9" w:rsidRDefault="005C3EF9" w14:paraId="79AC33AE" w14:textId="3F8F46C2">
            <w:pPr>
              <w:pStyle w:val="TextAbschnitt2"/>
            </w:pPr>
            <w:r w:rsidR="2CB3A103">
              <w:drawing>
                <wp:inline wp14:editId="2B49C354" wp14:anchorId="41F2F16A">
                  <wp:extent cx="4248150" cy="2533650"/>
                  <wp:effectExtent l="0" t="0" r="0" b="0"/>
                  <wp:docPr id="85573392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dc2c49e4cea4e4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3EF9" w:rsidP="005C3EF9" w:rsidRDefault="005C3EF9" w14:paraId="5621ACE9" w14:textId="5B581C27">
            <w:pPr>
              <w:pStyle w:val="TextAbschnitt2"/>
            </w:pPr>
            <w:r w:rsidRPr="63E217F3" w:rsidR="2CB3A103">
              <w:rPr>
                <w:lang w:val="en-US"/>
              </w:rPr>
              <w:t>Concept</w:t>
            </w:r>
            <w:r w:rsidRPr="63E217F3" w:rsidR="2CB3A103">
              <w:rPr>
                <w:lang w:val="en-US"/>
              </w:rPr>
              <w:t xml:space="preserve"> of the Smart Home Systems and its communication.</w:t>
            </w:r>
          </w:p>
        </w:tc>
      </w:tr>
    </w:tbl>
    <w:p w:rsidRPr="001E7FB4" w:rsidR="005C3EF9" w:rsidP="63E217F3" w:rsidRDefault="005C3EF9" w14:paraId="0E5212A1" w14:noSpellErr="1" w14:textId="192B5ED2">
      <w:pPr>
        <w:pStyle w:val="TextAbschnitt2"/>
        <w:rPr>
          <w:sz w:val="16"/>
          <w:szCs w:val="16"/>
          <w:lang w:val="en-GB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2691"/>
        <w:gridCol w:w="6948"/>
      </w:tblGrid>
      <w:tr w:rsidR="005C3EF9" w:rsidTr="63E217F3" w14:paraId="28C6E8DE" w14:textId="77777777">
        <w:trPr>
          <w:trHeight w:val="680"/>
        </w:trPr>
        <w:tc>
          <w:tcPr>
            <w:tcW w:w="27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5C3EF9" w:rsidP="00F8677F" w:rsidRDefault="005C3EF9" w14:paraId="7DA15AAA" w14:textId="77777777">
            <w:pPr>
              <w:pStyle w:val="TextAbschnitt2"/>
              <w:jc w:val="left"/>
            </w:pPr>
            <w:r>
              <w:rPr>
                <w:sz w:val="22"/>
                <w:szCs w:val="22"/>
                <w:lang w:val="en-GB"/>
              </w:rPr>
              <w:t>Accessibility of</w:t>
            </w:r>
          </w:p>
          <w:p w:rsidR="005C3EF9" w:rsidP="00F8677F" w:rsidRDefault="005C3EF9" w14:paraId="32202418" w14:textId="77777777">
            <w:pPr>
              <w:pStyle w:val="TextAbschnitt2"/>
              <w:jc w:val="left"/>
            </w:pPr>
            <w:r>
              <w:rPr>
                <w:sz w:val="22"/>
                <w:szCs w:val="22"/>
                <w:lang w:val="en-GB"/>
              </w:rPr>
              <w:t>diploma thesis</w:t>
            </w:r>
          </w:p>
        </w:tc>
        <w:tc>
          <w:tcPr>
            <w:tcW w:w="70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5C3EF9" w:rsidP="63E217F3" w:rsidRDefault="005C3EF9" w14:paraId="4806A863" w14:textId="4828E0F6">
            <w:pPr>
              <w:spacing w:before="0" w:beforeAutospacing="off" w:after="240" w:afterAutospacing="off"/>
            </w:pPr>
            <w:r w:rsidRPr="63E217F3" w:rsidR="272C4F9D">
              <w:rPr>
                <w:noProof w:val="0"/>
                <w:lang w:val="en-GB"/>
              </w:rPr>
              <w:t xml:space="preserve">The </w:t>
            </w:r>
            <w:r w:rsidRPr="63E217F3" w:rsidR="272C4F9D">
              <w:rPr>
                <w:noProof w:val="0"/>
                <w:lang w:val="en-GB"/>
              </w:rPr>
              <w:t>diploma</w:t>
            </w:r>
            <w:r w:rsidRPr="63E217F3" w:rsidR="272C4F9D">
              <w:rPr>
                <w:noProof w:val="0"/>
                <w:lang w:val="en-GB"/>
              </w:rPr>
              <w:t xml:space="preserve"> thesis is not restricted. It can be viewed at:</w:t>
            </w:r>
          </w:p>
          <w:p w:rsidR="005C3EF9" w:rsidP="63E217F3" w:rsidRDefault="005C3EF9" w14:paraId="17F18D50" w14:textId="1B771F4D">
            <w:pPr>
              <w:spacing w:before="240" w:beforeAutospacing="off" w:after="240" w:afterAutospacing="off"/>
            </w:pPr>
            <w:r w:rsidRPr="63E217F3" w:rsidR="272C4F9D">
              <w:rPr>
                <w:noProof w:val="0"/>
                <w:lang w:val="en-GB"/>
              </w:rPr>
              <w:t xml:space="preserve">HTL St. Pölten, </w:t>
            </w:r>
            <w:r w:rsidRPr="63E217F3" w:rsidR="272C4F9D">
              <w:rPr>
                <w:noProof w:val="0"/>
                <w:lang w:val="en-GB"/>
              </w:rPr>
              <w:t>Waldstraße</w:t>
            </w:r>
            <w:r w:rsidRPr="63E217F3" w:rsidR="272C4F9D">
              <w:rPr>
                <w:noProof w:val="0"/>
                <w:lang w:val="en-GB"/>
              </w:rPr>
              <w:t xml:space="preserve"> 3, 3100 St. Pölten.</w:t>
            </w:r>
          </w:p>
        </w:tc>
      </w:tr>
    </w:tbl>
    <w:p w:rsidRPr="001E7FB4" w:rsidR="005C3EF9" w:rsidP="005C3EF9" w:rsidRDefault="005C3EF9" w14:paraId="71E045F7" w14:textId="77777777">
      <w:pPr>
        <w:pStyle w:val="TextAbschnitt2"/>
        <w:rPr>
          <w:sz w:val="16"/>
          <w:szCs w:val="16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2690"/>
        <w:gridCol w:w="3501"/>
        <w:gridCol w:w="3448"/>
      </w:tblGrid>
      <w:tr w:rsidRPr="00EC49D6" w:rsidR="005C3EF9" w:rsidTr="001E7FB4" w14:paraId="25AD289D" w14:textId="77777777">
        <w:trPr>
          <w:trHeight w:val="680"/>
        </w:trPr>
        <w:tc>
          <w:tcPr>
            <w:tcW w:w="27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5C3EF9" w:rsidP="00F8677F" w:rsidRDefault="005C3EF9" w14:paraId="43E91336" w14:textId="77777777">
            <w:pPr>
              <w:pStyle w:val="TextAbschnitt2"/>
              <w:jc w:val="left"/>
            </w:pPr>
            <w:r>
              <w:rPr>
                <w:sz w:val="22"/>
                <w:szCs w:val="22"/>
                <w:lang w:val="en-GB"/>
              </w:rPr>
              <w:t>Approval</w:t>
            </w:r>
          </w:p>
          <w:p w:rsidR="005C3EF9" w:rsidP="00F8677F" w:rsidRDefault="005C3EF9" w14:paraId="5F92C978" w14:textId="77777777">
            <w:pPr>
              <w:pStyle w:val="TextAbschnitt2"/>
              <w:jc w:val="left"/>
            </w:pPr>
            <w:r>
              <w:rPr>
                <w:lang w:val="en-GB"/>
              </w:rPr>
              <w:t>(Date / Sign)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5C3EF9" w:rsidP="005C3EF9" w:rsidRDefault="005C3EF9" w14:paraId="1D47EC0B" w14:textId="77777777">
            <w:pPr>
              <w:pStyle w:val="TextAbschnitt2"/>
              <w:jc w:val="center"/>
              <w:rPr>
                <w:lang w:val="en-GB"/>
              </w:rPr>
            </w:pPr>
          </w:p>
          <w:p w:rsidR="005C3EF9" w:rsidP="005C3EF9" w:rsidRDefault="005C3EF9" w14:paraId="6B37279A" w14:textId="77777777">
            <w:pPr>
              <w:pStyle w:val="TextAbschnitt2"/>
              <w:jc w:val="center"/>
              <w:rPr>
                <w:lang w:val="en-GB"/>
              </w:rPr>
            </w:pPr>
          </w:p>
          <w:p w:rsidR="005C3EF9" w:rsidP="005C3EF9" w:rsidRDefault="005C3EF9" w14:paraId="3DF73555" w14:textId="77777777">
            <w:pPr>
              <w:pStyle w:val="TextAbschnitt2"/>
              <w:jc w:val="center"/>
              <w:rPr>
                <w:sz w:val="16"/>
                <w:szCs w:val="16"/>
                <w:lang w:val="en-GB"/>
              </w:rPr>
            </w:pPr>
          </w:p>
          <w:p w:rsidR="005C3EF9" w:rsidP="005C3EF9" w:rsidRDefault="005C3EF9" w14:paraId="4FC5D76B" w14:textId="77777777">
            <w:pPr>
              <w:pStyle w:val="TextAbschnitt2"/>
              <w:jc w:val="center"/>
            </w:pPr>
            <w:r>
              <w:rPr>
                <w:sz w:val="16"/>
                <w:szCs w:val="16"/>
                <w:lang w:val="en-GB"/>
              </w:rPr>
              <w:t>Examiner</w:t>
            </w:r>
          </w:p>
        </w:tc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5C3EF9" w:rsidP="005C3EF9" w:rsidRDefault="005C3EF9" w14:paraId="73E60008" w14:textId="77777777">
            <w:pPr>
              <w:pStyle w:val="TextAbschnitt2"/>
              <w:jc w:val="center"/>
              <w:rPr>
                <w:lang w:val="en-GB"/>
              </w:rPr>
            </w:pPr>
          </w:p>
          <w:p w:rsidR="005C3EF9" w:rsidP="005C3EF9" w:rsidRDefault="005C3EF9" w14:paraId="599C1CC7" w14:textId="77777777">
            <w:pPr>
              <w:pStyle w:val="TextAbschnitt2"/>
              <w:jc w:val="center"/>
              <w:rPr>
                <w:lang w:val="en-GB"/>
              </w:rPr>
            </w:pPr>
          </w:p>
          <w:p w:rsidRPr="005C3EF9" w:rsidR="005C3EF9" w:rsidP="005C3EF9" w:rsidRDefault="005C3EF9" w14:paraId="5508F175" w14:textId="77777777">
            <w:pPr>
              <w:pStyle w:val="TextAbschnitt2"/>
              <w:jc w:val="center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Dipl.-Ing. W. U. KURAN</w:t>
            </w:r>
          </w:p>
          <w:p w:rsidRPr="005C3EF9" w:rsidR="005C3EF9" w:rsidP="005C3EF9" w:rsidRDefault="005C3EF9" w14:paraId="5323F64F" w14:textId="77777777">
            <w:pPr>
              <w:pStyle w:val="TextAbschnitt2"/>
              <w:jc w:val="center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Head of Department</w:t>
            </w:r>
          </w:p>
        </w:tc>
      </w:tr>
    </w:tbl>
    <w:p w:rsidRPr="00681651" w:rsidR="00481500" w:rsidP="63E217F3" w:rsidRDefault="00481500" w14:paraId="1A23D9B4" w14:noSpellErr="1" w14:textId="25BDF357">
      <w:pPr>
        <w:pStyle w:val="Standard"/>
        <w:suppressAutoHyphens w:val="0"/>
        <w:spacing w:after="200" w:line="276" w:lineRule="auto"/>
        <w:rPr>
          <w:rFonts w:cs="Calibri" w:cstheme="minorAscii"/>
          <w:lang w:val="en-GB"/>
        </w:rPr>
        <w:sectPr w:rsidRPr="00681651" w:rsidR="00481500" w:rsidSect="00481500">
          <w:headerReference w:type="even" r:id="rId17"/>
          <w:headerReference w:type="default" r:id="rId18"/>
          <w:pgSz w:w="11906" w:h="16838" w:orient="portrait" w:code="9"/>
          <w:pgMar w:top="1418" w:right="1134" w:bottom="1418" w:left="1134" w:header="709" w:footer="709" w:gutter="0"/>
          <w:pgNumType w:start="1"/>
          <w:cols w:space="720"/>
          <w:docGrid w:linePitch="360"/>
        </w:sectPr>
      </w:pPr>
    </w:p>
    <w:p w:rsidRPr="00681651" w:rsidR="00481500" w:rsidRDefault="00481500" w14:paraId="05229020" w14:textId="77777777">
      <w:pPr>
        <w:suppressAutoHyphens w:val="0"/>
        <w:spacing w:after="200" w:line="276" w:lineRule="auto"/>
        <w:rPr>
          <w:rFonts w:cs="Arial"/>
          <w:b/>
          <w:sz w:val="32"/>
          <w:szCs w:val="32"/>
          <w:lang w:val="en-GB"/>
        </w:rPr>
        <w:sectPr w:rsidRPr="00681651" w:rsidR="00481500" w:rsidSect="00481500">
          <w:headerReference w:type="default" r:id="rId19"/>
          <w:footerReference w:type="default" r:id="rId20"/>
          <w:pgSz w:w="11906" w:h="16838" w:orient="portrait" w:code="9"/>
          <w:pgMar w:top="1418" w:right="1134" w:bottom="1418" w:left="1134" w:header="709" w:footer="709" w:gutter="0"/>
          <w:pgNumType w:start="1"/>
          <w:cols w:space="720"/>
          <w:docGrid w:linePitch="360"/>
        </w:sectPr>
      </w:pPr>
    </w:p>
    <w:p w:rsidR="00A456E9" w:rsidP="63E217F3" w:rsidRDefault="00A456E9" w14:paraId="06C197BA" w14:noSpellErr="1" w14:textId="5B446D99">
      <w:pPr>
        <w:pStyle w:val="berschrift1"/>
        <w:numPr>
          <w:ilvl w:val="0"/>
          <w:numId w:val="0"/>
        </w:numPr>
        <w:ind w:left="0" w:hanging="0"/>
        <w:sectPr w:rsidR="00A456E9" w:rsidSect="006A3521">
          <w:headerReference w:type="default" r:id="rId21"/>
          <w:footerReference w:type="default" r:id="rId22"/>
          <w:pgSz w:w="11906" w:h="16838" w:orient="portrait" w:code="9"/>
          <w:pgMar w:top="1418" w:right="1134" w:bottom="1418" w:left="1134" w:header="709" w:footer="709" w:gutter="567"/>
          <w:pgNumType w:start="1"/>
          <w:cols w:space="720"/>
          <w:docGrid w:linePitch="360"/>
        </w:sectPr>
      </w:pPr>
    </w:p>
    <w:p w:rsidR="63E217F3" w:rsidP="63E217F3" w:rsidRDefault="63E217F3" w14:paraId="48D8506D" w14:textId="501B308F">
      <w:pPr>
        <w:pStyle w:val="berschrift1"/>
        <w:numPr>
          <w:ilvl w:val="0"/>
          <w:numId w:val="0"/>
        </w:numPr>
        <w:ind w:left="0"/>
        <w:sectPr w:rsidRPr="006A6462" w:rsidR="00A456E9" w:rsidSect="00481500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38" w:orient="portrait"/>
          <w:pgMar w:top="1418" w:right="1134" w:bottom="1418" w:left="1134" w:header="709" w:footer="709" w:gutter="567"/>
          <w:cols w:space="720"/>
          <w:docGrid w:linePitch="360"/>
        </w:sectPr>
      </w:pPr>
    </w:p>
    <w:p w:rsidR="000230B1" w:rsidP="63E217F3" w:rsidRDefault="000230B1" w14:paraId="1F891230" w14:noSpellErr="1" w14:textId="4F13EEC2">
      <w:pPr>
        <w:pStyle w:val="Text"/>
        <w:rPr>
          <w:rFonts w:cs="Calibri" w:cstheme="minorAscii"/>
        </w:rPr>
        <w:sectPr w:rsidR="000230B1" w:rsidSect="00967D81">
          <w:footerReference w:type="even" r:id="rId30"/>
          <w:footerReference w:type="default" r:id="rId31"/>
          <w:pgSz w:w="11906" w:h="16838" w:orient="portrait"/>
          <w:pgMar w:top="1418" w:right="1134" w:bottom="1418" w:left="1134" w:header="737" w:footer="737" w:gutter="567"/>
          <w:cols w:space="720"/>
          <w:docGrid w:linePitch="360"/>
        </w:sectPr>
      </w:pPr>
    </w:p>
    <w:p w:rsidR="00483D46" w:rsidP="63E217F3" w:rsidRDefault="00483D46" w14:paraId="56919C3F" w14:textId="3093096E">
      <w:pPr>
        <w:pStyle w:val="berschrift1"/>
        <w:numPr>
          <w:ilvl w:val="0"/>
          <w:numId w:val="0"/>
        </w:numPr>
        <w:ind w:left="0"/>
        <w:rPr>
          <w:b w:val="1"/>
          <w:bCs w:val="1"/>
          <w:sz w:val="32"/>
          <w:szCs w:val="32"/>
        </w:rPr>
        <w:sectPr w:rsidR="00483D46" w:rsidSect="00481500">
          <w:footerReference w:type="even" r:id="rId32"/>
          <w:footerReference w:type="default" r:id="rId33"/>
          <w:pgSz w:w="11906" w:h="16838" w:orient="portrait"/>
          <w:pgMar w:top="1418" w:right="1134" w:bottom="1418" w:left="1134" w:header="737" w:footer="737" w:gutter="567"/>
          <w:cols w:space="720"/>
          <w:docGrid w:linePitch="360"/>
        </w:sectPr>
      </w:pPr>
    </w:p>
    <w:p w:rsidR="63E217F3" w:rsidP="63E217F3" w:rsidRDefault="63E217F3" w14:paraId="729744D6" w14:textId="040C327D">
      <w:pPr>
        <w:pStyle w:val="Text"/>
      </w:pPr>
    </w:p>
    <w:sectPr w:rsidRPr="008D6A1D" w:rsidR="008D6A1D" w:rsidSect="00481500">
      <w:footerReference w:type="even" r:id="rId34"/>
      <w:pgSz w:w="11906" w:h="16838" w:orient="portrait"/>
      <w:pgMar w:top="1418" w:right="1134" w:bottom="1418" w:left="1134" w:header="737" w:footer="737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24825" w:rsidP="00D5599E" w:rsidRDefault="00C24825" w14:paraId="1ACD5A2C" w14:textId="77777777">
      <w:r>
        <w:separator/>
      </w:r>
    </w:p>
  </w:endnote>
  <w:endnote w:type="continuationSeparator" w:id="0">
    <w:p w:rsidR="00C24825" w:rsidP="00D5599E" w:rsidRDefault="00C24825" w14:paraId="1B57E4E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481500" w:rsidR="00A456E9" w:rsidP="00481500" w:rsidRDefault="00A456E9" w14:paraId="08DF57DE" w14:textId="457FEABF">
    <w:pPr>
      <w:pStyle w:val="Fuzeile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4A5F43" w:rsidR="004A5F43" w:rsidP="004A5F43" w:rsidRDefault="004A5F43" w14:paraId="5AFD011F" w14:textId="2A003484">
    <w:pPr>
      <w:pStyle w:val="Fuzeile"/>
    </w:pPr>
    <w:r w:rsidRPr="004A5F43">
      <w:t xml:space="preserve">Seite </w:t>
    </w:r>
    <w:r w:rsidRPr="004A5F43">
      <w:fldChar w:fldCharType="begin"/>
    </w:r>
    <w:r w:rsidRPr="004A5F43">
      <w:instrText xml:space="preserve"> PAGE </w:instrText>
    </w:r>
    <w:r w:rsidRPr="004A5F43">
      <w:fldChar w:fldCharType="separate"/>
    </w:r>
    <w:r w:rsidRPr="004A5F43">
      <w:t>2</w:t>
    </w:r>
    <w:r w:rsidRPr="004A5F43">
      <w:fldChar w:fldCharType="end"/>
    </w:r>
    <w:r w:rsidRPr="004A5F43">
      <w:tab/>
    </w:r>
    <w:r w:rsidRPr="004A5F43">
      <w:tab/>
    </w:r>
    <w:r>
      <w:t>Elisabeth Muster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4A5F43" w:rsidR="004A5F43" w:rsidP="004A5F43" w:rsidRDefault="00581DDE" w14:paraId="0CF23595" w14:textId="2739BB4F">
    <w:pPr>
      <w:pStyle w:val="Fuzeile"/>
    </w:pPr>
    <w:r>
      <w:t>Maximilian Maier, Elisabeth Muster</w:t>
    </w:r>
    <w:r w:rsidRPr="004A5F43" w:rsidR="004A5F43">
      <w:tab/>
    </w:r>
    <w:r w:rsidRPr="004A5F43" w:rsidR="004A5F43">
      <w:tab/>
    </w:r>
    <w:r w:rsidRPr="004A5F43" w:rsidR="004A5F43">
      <w:t xml:space="preserve">Seite </w:t>
    </w:r>
    <w:r w:rsidRPr="004A5F43" w:rsidR="004A5F43">
      <w:fldChar w:fldCharType="begin"/>
    </w:r>
    <w:r w:rsidRPr="004A5F43" w:rsidR="004A5F43">
      <w:instrText xml:space="preserve"> PAGE </w:instrText>
    </w:r>
    <w:r w:rsidRPr="004A5F43" w:rsidR="004A5F43">
      <w:fldChar w:fldCharType="separate"/>
    </w:r>
    <w:r w:rsidRPr="004A5F43" w:rsidR="004A5F43">
      <w:t>0</w:t>
    </w:r>
    <w:r w:rsidRPr="004A5F43" w:rsidR="004A5F43"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4A5F43" w:rsidR="00483D46" w:rsidP="004A5F43" w:rsidRDefault="00483D46" w14:paraId="5735BF2B" w14:textId="04602A41">
    <w:pPr>
      <w:pStyle w:val="Fuzeile"/>
    </w:pPr>
    <w:r w:rsidRPr="004A5F43">
      <w:t xml:space="preserve">Seite </w:t>
    </w:r>
    <w:r w:rsidRPr="004A5F43">
      <w:fldChar w:fldCharType="begin"/>
    </w:r>
    <w:r w:rsidRPr="004A5F43">
      <w:instrText xml:space="preserve"> PAGE </w:instrText>
    </w:r>
    <w:r w:rsidRPr="004A5F43">
      <w:fldChar w:fldCharType="separate"/>
    </w:r>
    <w:r w:rsidRPr="004A5F43">
      <w:t>2</w:t>
    </w:r>
    <w:r w:rsidRPr="004A5F43">
      <w:fldChar w:fldCharType="end"/>
    </w:r>
    <w:r w:rsidRPr="004A5F43">
      <w:tab/>
    </w:r>
    <w:r w:rsidRPr="004A5F43">
      <w:tab/>
    </w:r>
    <w:r>
      <w:t>Maximilian Maier, Elisabeth Muster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456E9" w:rsidRDefault="008D6A1D" w14:paraId="1210F9F4" w14:textId="7B4EFCA9">
    <w:pPr>
      <w:pStyle w:val="Fuzeile"/>
    </w:pPr>
    <w:r>
      <w:rPr>
        <w:rFonts w:cs="Arial"/>
      </w:rPr>
      <w:tab/>
    </w:r>
    <w:r>
      <w:rPr>
        <w:rFonts w:cs="Arial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81500" w:rsidRDefault="00481500" w14:paraId="32FAEA8A" w14:textId="5B7BCE00">
    <w:pPr>
      <w:pStyle w:val="Fuzeile"/>
    </w:pPr>
    <w:r>
      <w:rPr>
        <w:rFonts w:cs="Arial"/>
      </w:rPr>
      <w:tab/>
    </w:r>
    <w:r>
      <w:rPr>
        <w:rFonts w:cs="Arial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81500" w:rsidRDefault="00481500" w14:paraId="6EC1D38E" w14:textId="77777777">
    <w:pPr>
      <w:pStyle w:val="Fuzeile"/>
    </w:pP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 xml:space="preserve">Seite </w:t>
    </w:r>
    <w:r>
      <w:rPr>
        <w:rFonts w:cs="Arial"/>
      </w:rPr>
      <w:fldChar w:fldCharType="begin"/>
    </w:r>
    <w:r>
      <w:rPr>
        <w:rFonts w:cs="Arial"/>
      </w:rPr>
      <w:instrText xml:space="preserve"> PAGE </w:instrText>
    </w:r>
    <w:r>
      <w:rPr>
        <w:rFonts w:cs="Arial"/>
      </w:rPr>
      <w:fldChar w:fldCharType="separate"/>
    </w:r>
    <w:r>
      <w:rPr>
        <w:rFonts w:cs="Arial"/>
      </w:rPr>
      <w:t>1</w:t>
    </w:r>
    <w:r>
      <w:rPr>
        <w:rFonts w:cs="Arial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4A5F43" w:rsidR="00A456E9" w:rsidP="004A5F43" w:rsidRDefault="00A456E9" w14:paraId="57E0794F" w14:textId="24930FC0">
    <w:pPr>
      <w:pStyle w:val="Fuzeile"/>
    </w:pPr>
    <w:r w:rsidRPr="004A5F43">
      <w:t xml:space="preserve">Seite </w:t>
    </w:r>
    <w:r w:rsidRPr="004A5F43">
      <w:fldChar w:fldCharType="begin"/>
    </w:r>
    <w:r w:rsidRPr="004A5F43">
      <w:instrText xml:space="preserve"> PAGE </w:instrText>
    </w:r>
    <w:r w:rsidRPr="004A5F43">
      <w:fldChar w:fldCharType="separate"/>
    </w:r>
    <w:r w:rsidRPr="004A5F43">
      <w:t>2</w:t>
    </w:r>
    <w:r w:rsidRPr="004A5F43">
      <w:fldChar w:fldCharType="end"/>
    </w:r>
    <w:r w:rsidRPr="004A5F43" w:rsidR="008D6A1D">
      <w:tab/>
    </w:r>
    <w:r w:rsidRPr="004A5F43" w:rsidR="008D6A1D">
      <w:tab/>
    </w:r>
    <w:r w:rsidRPr="004A5F43" w:rsidR="004A5F43">
      <w:t>Maximilian Maier</w:t>
    </w:r>
    <w:r w:rsidR="00483D46">
      <w:t>, Elisabeth Muster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4A5F43" w:rsidR="00A456E9" w:rsidP="004A5F43" w:rsidRDefault="000230B1" w14:paraId="1BE1BB69" w14:textId="086ECEFF">
    <w:pPr>
      <w:pStyle w:val="Fuzeile"/>
    </w:pPr>
    <w:r w:rsidRPr="004A5F43">
      <w:t>Maximilian Maier</w:t>
    </w:r>
    <w:r w:rsidR="00483D46">
      <w:t>, Elisabeth Muster</w:t>
    </w:r>
    <w:r w:rsidRPr="004A5F43">
      <w:tab/>
    </w:r>
    <w:r w:rsidRPr="004A5F43">
      <w:tab/>
    </w:r>
    <w:r w:rsidRPr="004A5F43" w:rsidR="00A456E9">
      <w:t xml:space="preserve">Seite </w:t>
    </w:r>
    <w:r w:rsidRPr="004A5F43" w:rsidR="00A456E9">
      <w:fldChar w:fldCharType="begin"/>
    </w:r>
    <w:r w:rsidRPr="004A5F43" w:rsidR="00A456E9">
      <w:instrText xml:space="preserve"> PAGE </w:instrText>
    </w:r>
    <w:r w:rsidRPr="004A5F43" w:rsidR="00A456E9">
      <w:fldChar w:fldCharType="separate"/>
    </w:r>
    <w:r w:rsidRPr="004A5F43" w:rsidR="00A456E9">
      <w:t>0</w:t>
    </w:r>
    <w:r w:rsidRPr="004A5F43" w:rsidR="00A456E9"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456E9" w:rsidRDefault="00A456E9" w14:paraId="40231F6F" w14:textId="77777777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4A5F43" w:rsidR="004A5F43" w:rsidP="004A5F43" w:rsidRDefault="004A5F43" w14:paraId="69EB7922" w14:textId="77777777">
    <w:pPr>
      <w:pStyle w:val="Fuzeile"/>
    </w:pPr>
    <w:r w:rsidRPr="004A5F43">
      <w:t xml:space="preserve">Seite </w:t>
    </w:r>
    <w:r w:rsidRPr="004A5F43">
      <w:fldChar w:fldCharType="begin"/>
    </w:r>
    <w:r w:rsidRPr="004A5F43">
      <w:instrText xml:space="preserve"> PAGE </w:instrText>
    </w:r>
    <w:r w:rsidRPr="004A5F43">
      <w:fldChar w:fldCharType="separate"/>
    </w:r>
    <w:r w:rsidRPr="004A5F43">
      <w:t>2</w:t>
    </w:r>
    <w:r w:rsidRPr="004A5F43">
      <w:fldChar w:fldCharType="end"/>
    </w:r>
    <w:r w:rsidRPr="004A5F43">
      <w:tab/>
    </w:r>
    <w:r w:rsidRPr="004A5F43">
      <w:tab/>
    </w:r>
    <w:r w:rsidRPr="004A5F43">
      <w:t>Maximilian Maier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4A5F43" w:rsidR="004A5F43" w:rsidP="004A5F43" w:rsidRDefault="004A5F43" w14:paraId="570A9EFA" w14:textId="77777777">
    <w:pPr>
      <w:pStyle w:val="Fuzeile"/>
    </w:pPr>
    <w:r w:rsidRPr="004A5F43">
      <w:t>Maximilian Maier</w:t>
    </w:r>
    <w:r w:rsidRPr="004A5F43">
      <w:tab/>
    </w:r>
    <w:r w:rsidRPr="004A5F43">
      <w:tab/>
    </w:r>
    <w:r w:rsidRPr="004A5F43">
      <w:t xml:space="preserve">Seite </w:t>
    </w:r>
    <w:r w:rsidRPr="004A5F43">
      <w:fldChar w:fldCharType="begin"/>
    </w:r>
    <w:r w:rsidRPr="004A5F43">
      <w:instrText xml:space="preserve"> PAGE </w:instrText>
    </w:r>
    <w:r w:rsidRPr="004A5F43">
      <w:fldChar w:fldCharType="separate"/>
    </w:r>
    <w:r w:rsidRPr="004A5F43">
      <w:t>0</w:t>
    </w:r>
    <w:r w:rsidRPr="004A5F43">
      <w:fldChar w:fldCharType="end"/>
    </w:r>
  </w:p>
</w:ftr>
</file>

<file path=word/footerd.xml><?xml version="1.0" encoding="utf-8"?>
<w:ft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3E217F3" w:rsidTr="63E217F3" w14:paraId="28C60E74">
      <w:trPr>
        <w:trHeight w:val="300"/>
      </w:trPr>
      <w:tc>
        <w:tcPr>
          <w:tcW w:w="3210" w:type="dxa"/>
          <w:tcMar/>
        </w:tcPr>
        <w:p w:rsidR="63E217F3" w:rsidP="63E217F3" w:rsidRDefault="63E217F3" w14:paraId="26C08D25" w14:textId="334A222E">
          <w:pPr>
            <w:pStyle w:val="Kopfzeile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63E217F3" w:rsidP="63E217F3" w:rsidRDefault="63E217F3" w14:paraId="7BC803DD" w14:textId="3CEAD807">
          <w:pPr>
            <w:pStyle w:val="Kopfzeile"/>
            <w:bidi w:val="0"/>
            <w:jc w:val="center"/>
          </w:pPr>
        </w:p>
      </w:tc>
      <w:tc>
        <w:tcPr>
          <w:tcW w:w="3210" w:type="dxa"/>
          <w:tcMar/>
        </w:tcPr>
        <w:p w:rsidR="63E217F3" w:rsidP="63E217F3" w:rsidRDefault="63E217F3" w14:paraId="0F8965D3" w14:textId="79986A61">
          <w:pPr>
            <w:pStyle w:val="Kopfzeile"/>
            <w:bidi w:val="0"/>
            <w:ind w:right="-115"/>
            <w:jc w:val="right"/>
          </w:pPr>
        </w:p>
      </w:tc>
    </w:tr>
  </w:tbl>
  <w:p w:rsidR="63E217F3" w:rsidP="63E217F3" w:rsidRDefault="63E217F3" w14:paraId="464B4748" w14:textId="44BFAFD3">
    <w:pPr>
      <w:pStyle w:val="Fuzeile"/>
      <w:bidi w:val="0"/>
    </w:pPr>
  </w:p>
</w:ftr>
</file>

<file path=word/footere.xml><?xml version="1.0" encoding="utf-8"?>
<w:ft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3E217F3" w:rsidTr="63E217F3" w14:paraId="0BDAA596">
      <w:trPr>
        <w:trHeight w:val="300"/>
      </w:trPr>
      <w:tc>
        <w:tcPr>
          <w:tcW w:w="3210" w:type="dxa"/>
          <w:tcMar/>
        </w:tcPr>
        <w:p w:rsidR="63E217F3" w:rsidP="63E217F3" w:rsidRDefault="63E217F3" w14:paraId="56802B7E" w14:textId="6592FF04">
          <w:pPr>
            <w:pStyle w:val="Kopfzeile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63E217F3" w:rsidP="63E217F3" w:rsidRDefault="63E217F3" w14:paraId="6A73904E" w14:textId="1CF395A8">
          <w:pPr>
            <w:pStyle w:val="Kopfzeile"/>
            <w:bidi w:val="0"/>
            <w:jc w:val="center"/>
          </w:pPr>
        </w:p>
      </w:tc>
      <w:tc>
        <w:tcPr>
          <w:tcW w:w="3210" w:type="dxa"/>
          <w:tcMar/>
        </w:tcPr>
        <w:p w:rsidR="63E217F3" w:rsidP="63E217F3" w:rsidRDefault="63E217F3" w14:paraId="52D5B4D9" w14:textId="08EDE4BF">
          <w:pPr>
            <w:pStyle w:val="Kopfzeile"/>
            <w:bidi w:val="0"/>
            <w:ind w:right="-115"/>
            <w:jc w:val="right"/>
          </w:pPr>
        </w:p>
      </w:tc>
    </w:tr>
  </w:tbl>
  <w:p w:rsidR="63E217F3" w:rsidP="63E217F3" w:rsidRDefault="63E217F3" w14:paraId="542E00D3" w14:textId="13A931B2">
    <w:pPr>
      <w:pStyle w:val="Fuzeile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24825" w:rsidP="00D5599E" w:rsidRDefault="00C24825" w14:paraId="6AC08B0D" w14:textId="77777777">
      <w:r>
        <w:separator/>
      </w:r>
    </w:p>
  </w:footnote>
  <w:footnote w:type="continuationSeparator" w:id="0">
    <w:p w:rsidR="00C24825" w:rsidP="00D5599E" w:rsidRDefault="00C24825" w14:paraId="4FBEB7A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639" w:type="dxa"/>
      <w:tblLayout w:type="fixed"/>
      <w:tblLook w:val="0000" w:firstRow="0" w:lastRow="0" w:firstColumn="0" w:lastColumn="0" w:noHBand="0" w:noVBand="0"/>
    </w:tblPr>
    <w:tblGrid>
      <w:gridCol w:w="1837"/>
      <w:gridCol w:w="7802"/>
    </w:tblGrid>
    <w:tr w:rsidRPr="006354F5" w:rsidR="00541909" w:rsidTr="005070C4" w14:paraId="605881C8" w14:textId="77777777">
      <w:trPr>
        <w:trHeight w:val="680"/>
      </w:trPr>
      <w:tc>
        <w:tcPr>
          <w:tcW w:w="1843" w:type="dxa"/>
          <w:vMerge w:val="restart"/>
          <w:tcBorders>
            <w:top w:val="single" w:color="000000" w:sz="1" w:space="0"/>
            <w:left w:val="single" w:color="000000" w:sz="1" w:space="0"/>
            <w:bottom w:val="single" w:color="000000" w:sz="1" w:space="0"/>
          </w:tcBorders>
          <w:shd w:val="clear" w:color="auto" w:fill="auto"/>
          <w:vAlign w:val="center"/>
        </w:tcPr>
        <w:p w:rsidR="00541909" w:rsidP="00541909" w:rsidRDefault="00541909" w14:paraId="4C4972B4" w14:textId="77777777">
          <w:pPr>
            <w:pStyle w:val="TextAbschnitt2"/>
          </w:pPr>
        </w:p>
        <w:p w:rsidR="00541909" w:rsidP="00541909" w:rsidRDefault="00541909" w14:paraId="38C247CC" w14:textId="77777777">
          <w:pPr>
            <w:pStyle w:val="TextAbschnitt2"/>
            <w:rPr>
              <w:b/>
            </w:rPr>
          </w:pPr>
          <w:r>
            <w:rPr>
              <w:b/>
              <w:noProof/>
              <w:sz w:val="28"/>
              <w:lang w:eastAsia="de-AT"/>
            </w:rPr>
            <w:drawing>
              <wp:inline distT="0" distB="0" distL="0" distR="0" wp14:anchorId="5AE6A667" wp14:editId="5D8AA006">
                <wp:extent cx="1033145" cy="450215"/>
                <wp:effectExtent l="0" t="0" r="0" b="6985"/>
                <wp:docPr id="1258664993" name="Grafik 12586649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145" cy="4502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29" w:type="dxa"/>
          <w:tcBorders>
            <w:top w:val="single" w:color="000000" w:sz="1" w:space="0"/>
            <w:left w:val="none" w:color="000000" w:sz="1" w:space="0"/>
            <w:bottom w:val="single" w:color="000000" w:sz="4" w:space="0"/>
            <w:right w:val="single" w:color="000000" w:sz="1" w:space="0"/>
          </w:tcBorders>
          <w:shd w:val="clear" w:color="auto" w:fill="auto"/>
          <w:vAlign w:val="center"/>
        </w:tcPr>
        <w:p w:rsidRPr="00795E35" w:rsidR="00541909" w:rsidP="00541909" w:rsidRDefault="00541909" w14:paraId="10491FE0" w14:textId="77777777">
          <w:pPr>
            <w:pStyle w:val="TextAbschnitt2"/>
            <w:jc w:val="center"/>
            <w:rPr>
              <w:b/>
            </w:rPr>
          </w:pPr>
          <w:r w:rsidRPr="00795E35">
            <w:rPr>
              <w:b/>
              <w:sz w:val="22"/>
              <w:szCs w:val="22"/>
            </w:rPr>
            <w:t>HÖHERE TECHNISCHE BUNDESLEHR- UND VERSUCHSANSTALT ST. PÖLTEN</w:t>
          </w:r>
        </w:p>
      </w:tc>
    </w:tr>
    <w:tr w:rsidRPr="005C3EF9" w:rsidR="00541909" w:rsidTr="005070C4" w14:paraId="269FC8CA" w14:textId="77777777">
      <w:trPr>
        <w:trHeight w:val="567"/>
      </w:trPr>
      <w:tc>
        <w:tcPr>
          <w:tcW w:w="1843" w:type="dxa"/>
          <w:vMerge/>
          <w:tcBorders>
            <w:left w:val="single" w:color="000000" w:sz="1" w:space="0"/>
            <w:bottom w:val="single" w:color="000000" w:sz="1" w:space="0"/>
          </w:tcBorders>
          <w:shd w:val="clear" w:color="auto" w:fill="auto"/>
        </w:tcPr>
        <w:p w:rsidRPr="00795E35" w:rsidR="00541909" w:rsidP="00541909" w:rsidRDefault="00541909" w14:paraId="3E77B258" w14:textId="77777777">
          <w:pPr>
            <w:pStyle w:val="TextAbschnitt2"/>
            <w:rPr>
              <w:b/>
              <w:sz w:val="28"/>
            </w:rPr>
          </w:pPr>
        </w:p>
      </w:tc>
      <w:tc>
        <w:tcPr>
          <w:tcW w:w="7829" w:type="dxa"/>
          <w:tcBorders>
            <w:left w:val="none" w:color="000000" w:sz="1" w:space="0"/>
            <w:bottom w:val="single" w:color="000000" w:sz="1" w:space="0"/>
            <w:right w:val="single" w:color="000000" w:sz="1" w:space="0"/>
          </w:tcBorders>
          <w:shd w:val="clear" w:color="auto" w:fill="auto"/>
          <w:vAlign w:val="center"/>
        </w:tcPr>
        <w:p w:rsidRPr="005C3EF9" w:rsidR="00541909" w:rsidP="00541909" w:rsidRDefault="00541909" w14:paraId="1101A7E6" w14:textId="77777777">
          <w:pPr>
            <w:pStyle w:val="TextAbschnitt2"/>
            <w:tabs>
              <w:tab w:val="clear" w:pos="1134"/>
              <w:tab w:val="left" w:pos="2620"/>
            </w:tabs>
          </w:pPr>
          <w:r>
            <w:rPr>
              <w:bCs/>
              <w:sz w:val="22"/>
              <w:szCs w:val="22"/>
            </w:rPr>
            <w:t>Abteilung</w:t>
          </w:r>
          <w:r w:rsidRPr="005C3EF9">
            <w:rPr>
              <w:bCs/>
              <w:sz w:val="22"/>
              <w:szCs w:val="22"/>
            </w:rPr>
            <w:t>:</w:t>
          </w:r>
          <w:r w:rsidRPr="005C3EF9"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t>Elektronik und Technische Informatik</w:t>
          </w:r>
        </w:p>
        <w:p w:rsidRPr="005C3EF9" w:rsidR="00541909" w:rsidP="00541909" w:rsidRDefault="00541909" w14:paraId="0792D270" w14:textId="77777777">
          <w:pPr>
            <w:pStyle w:val="TextAbschnitt2"/>
            <w:tabs>
              <w:tab w:val="clear" w:pos="1134"/>
              <w:tab w:val="left" w:pos="2620"/>
            </w:tabs>
          </w:pPr>
          <w:r>
            <w:rPr>
              <w:bCs/>
              <w:sz w:val="22"/>
              <w:szCs w:val="22"/>
            </w:rPr>
            <w:t>Ausbildungsschwerpunkt</w:t>
          </w:r>
          <w:r w:rsidRPr="005C3EF9">
            <w:rPr>
              <w:bCs/>
              <w:sz w:val="22"/>
              <w:szCs w:val="22"/>
            </w:rPr>
            <w:t>:</w:t>
          </w:r>
          <w:r w:rsidRPr="005C3EF9">
            <w:rPr>
              <w:sz w:val="22"/>
              <w:szCs w:val="22"/>
            </w:rPr>
            <w:t xml:space="preserve"> </w:t>
          </w:r>
          <w:r w:rsidRPr="005C3EF9">
            <w:rPr>
              <w:sz w:val="22"/>
              <w:szCs w:val="22"/>
            </w:rPr>
            <w:tab/>
          </w:r>
          <w:r w:rsidRPr="005C3EF9">
            <w:rPr>
              <w:bCs/>
              <w:sz w:val="22"/>
              <w:szCs w:val="22"/>
            </w:rPr>
            <w:t>Embedded Systems</w:t>
          </w:r>
        </w:p>
      </w:tc>
    </w:tr>
  </w:tbl>
  <w:p w:rsidRPr="00541909" w:rsidR="006A3521" w:rsidP="00481500" w:rsidRDefault="006A3521" w14:paraId="01061729" w14:textId="07849B7D">
    <w:pPr>
      <w:pStyle w:val="Kopfzeile"/>
      <w:rPr>
        <w:lang w:val="de-A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639" w:type="dxa"/>
      <w:tblLayout w:type="fixed"/>
      <w:tblLook w:val="0000" w:firstRow="0" w:lastRow="0" w:firstColumn="0" w:lastColumn="0" w:noHBand="0" w:noVBand="0"/>
    </w:tblPr>
    <w:tblGrid>
      <w:gridCol w:w="1837"/>
      <w:gridCol w:w="7802"/>
    </w:tblGrid>
    <w:tr w:rsidRPr="006354F5" w:rsidR="00541909" w:rsidTr="005070C4" w14:paraId="758A101C" w14:textId="77777777">
      <w:trPr>
        <w:trHeight w:val="680"/>
      </w:trPr>
      <w:tc>
        <w:tcPr>
          <w:tcW w:w="1843" w:type="dxa"/>
          <w:vMerge w:val="restart"/>
          <w:tcBorders>
            <w:top w:val="single" w:color="000000" w:sz="1" w:space="0"/>
            <w:left w:val="single" w:color="000000" w:sz="1" w:space="0"/>
            <w:bottom w:val="single" w:color="000000" w:sz="1" w:space="0"/>
          </w:tcBorders>
          <w:shd w:val="clear" w:color="auto" w:fill="auto"/>
          <w:vAlign w:val="center"/>
        </w:tcPr>
        <w:p w:rsidR="00541909" w:rsidP="00541909" w:rsidRDefault="00541909" w14:paraId="3D713722" w14:textId="77777777">
          <w:pPr>
            <w:pStyle w:val="TextAbschnitt2"/>
          </w:pPr>
        </w:p>
        <w:p w:rsidR="00541909" w:rsidP="00541909" w:rsidRDefault="00541909" w14:paraId="3B5CECAB" w14:textId="77777777">
          <w:pPr>
            <w:pStyle w:val="TextAbschnitt2"/>
            <w:rPr>
              <w:b/>
            </w:rPr>
          </w:pPr>
          <w:r>
            <w:rPr>
              <w:b/>
              <w:noProof/>
              <w:sz w:val="28"/>
              <w:lang w:eastAsia="de-AT"/>
            </w:rPr>
            <w:drawing>
              <wp:inline distT="0" distB="0" distL="0" distR="0" wp14:anchorId="5A6205E7" wp14:editId="7D895CD6">
                <wp:extent cx="1033145" cy="450215"/>
                <wp:effectExtent l="0" t="0" r="0" b="6985"/>
                <wp:docPr id="1386979692" name="Grafik 13869796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145" cy="4502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29" w:type="dxa"/>
          <w:tcBorders>
            <w:top w:val="single" w:color="000000" w:sz="1" w:space="0"/>
            <w:left w:val="none" w:color="000000" w:sz="1" w:space="0"/>
            <w:bottom w:val="single" w:color="000000" w:sz="4" w:space="0"/>
            <w:right w:val="single" w:color="000000" w:sz="1" w:space="0"/>
          </w:tcBorders>
          <w:shd w:val="clear" w:color="auto" w:fill="auto"/>
          <w:vAlign w:val="center"/>
        </w:tcPr>
        <w:p w:rsidRPr="00795E35" w:rsidR="00541909" w:rsidP="00541909" w:rsidRDefault="00541909" w14:paraId="76F02360" w14:textId="77777777">
          <w:pPr>
            <w:pStyle w:val="TextAbschnitt2"/>
            <w:jc w:val="center"/>
            <w:rPr>
              <w:b/>
            </w:rPr>
          </w:pPr>
          <w:r w:rsidRPr="00795E35">
            <w:rPr>
              <w:b/>
              <w:sz w:val="22"/>
              <w:szCs w:val="22"/>
            </w:rPr>
            <w:t>HÖHERE TECHNISCHE BUNDESLEHR- UND VERSUCHSANSTALT ST. PÖLTEN</w:t>
          </w:r>
        </w:p>
      </w:tc>
    </w:tr>
    <w:tr w:rsidRPr="005C3EF9" w:rsidR="00541909" w:rsidTr="005070C4" w14:paraId="5660CB3F" w14:textId="77777777">
      <w:trPr>
        <w:trHeight w:val="567"/>
      </w:trPr>
      <w:tc>
        <w:tcPr>
          <w:tcW w:w="1843" w:type="dxa"/>
          <w:vMerge/>
          <w:tcBorders>
            <w:left w:val="single" w:color="000000" w:sz="1" w:space="0"/>
            <w:bottom w:val="single" w:color="000000" w:sz="1" w:space="0"/>
          </w:tcBorders>
          <w:shd w:val="clear" w:color="auto" w:fill="auto"/>
        </w:tcPr>
        <w:p w:rsidRPr="00795E35" w:rsidR="00541909" w:rsidP="00541909" w:rsidRDefault="00541909" w14:paraId="4C98F44A" w14:textId="77777777">
          <w:pPr>
            <w:pStyle w:val="TextAbschnitt2"/>
            <w:rPr>
              <w:b/>
              <w:sz w:val="28"/>
            </w:rPr>
          </w:pPr>
        </w:p>
      </w:tc>
      <w:tc>
        <w:tcPr>
          <w:tcW w:w="7829" w:type="dxa"/>
          <w:tcBorders>
            <w:left w:val="none" w:color="000000" w:sz="1" w:space="0"/>
            <w:bottom w:val="single" w:color="000000" w:sz="1" w:space="0"/>
            <w:right w:val="single" w:color="000000" w:sz="1" w:space="0"/>
          </w:tcBorders>
          <w:shd w:val="clear" w:color="auto" w:fill="auto"/>
          <w:vAlign w:val="center"/>
        </w:tcPr>
        <w:p w:rsidRPr="005C3EF9" w:rsidR="00541909" w:rsidP="00541909" w:rsidRDefault="00541909" w14:paraId="22E086F0" w14:textId="77777777">
          <w:pPr>
            <w:pStyle w:val="TextAbschnitt2"/>
            <w:tabs>
              <w:tab w:val="clear" w:pos="1134"/>
              <w:tab w:val="left" w:pos="2620"/>
            </w:tabs>
          </w:pPr>
          <w:r>
            <w:rPr>
              <w:bCs/>
              <w:sz w:val="22"/>
              <w:szCs w:val="22"/>
            </w:rPr>
            <w:t>Abteilung</w:t>
          </w:r>
          <w:r w:rsidRPr="005C3EF9">
            <w:rPr>
              <w:bCs/>
              <w:sz w:val="22"/>
              <w:szCs w:val="22"/>
            </w:rPr>
            <w:t>:</w:t>
          </w:r>
          <w:r w:rsidRPr="005C3EF9"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t>Elektronik und Technische Informatik</w:t>
          </w:r>
        </w:p>
        <w:p w:rsidRPr="005C3EF9" w:rsidR="00541909" w:rsidP="00541909" w:rsidRDefault="00541909" w14:paraId="1AA566AD" w14:textId="77777777">
          <w:pPr>
            <w:pStyle w:val="TextAbschnitt2"/>
            <w:tabs>
              <w:tab w:val="clear" w:pos="1134"/>
              <w:tab w:val="left" w:pos="2620"/>
            </w:tabs>
          </w:pPr>
          <w:r>
            <w:rPr>
              <w:bCs/>
              <w:sz w:val="22"/>
              <w:szCs w:val="22"/>
            </w:rPr>
            <w:t>Ausbildungsschwerpunkt</w:t>
          </w:r>
          <w:r w:rsidRPr="005C3EF9">
            <w:rPr>
              <w:bCs/>
              <w:sz w:val="22"/>
              <w:szCs w:val="22"/>
            </w:rPr>
            <w:t>:</w:t>
          </w:r>
          <w:r w:rsidRPr="005C3EF9">
            <w:rPr>
              <w:sz w:val="22"/>
              <w:szCs w:val="22"/>
            </w:rPr>
            <w:t xml:space="preserve"> </w:t>
          </w:r>
          <w:r w:rsidRPr="005C3EF9">
            <w:rPr>
              <w:sz w:val="22"/>
              <w:szCs w:val="22"/>
            </w:rPr>
            <w:tab/>
          </w:r>
          <w:r w:rsidRPr="005C3EF9">
            <w:rPr>
              <w:bCs/>
              <w:sz w:val="22"/>
              <w:szCs w:val="22"/>
            </w:rPr>
            <w:t>Embedded Systems</w:t>
          </w:r>
        </w:p>
      </w:tc>
    </w:tr>
  </w:tbl>
  <w:p w:rsidRPr="00541909" w:rsidR="00A456E9" w:rsidP="00541909" w:rsidRDefault="00A456E9" w14:paraId="3F50091E" w14:textId="6F9D5E42">
    <w:pPr>
      <w:pStyle w:val="Kopfzeile"/>
      <w:rPr>
        <w:lang w:val="de-A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639" w:type="dxa"/>
      <w:tblLayout w:type="fixed"/>
      <w:tblLook w:val="0000" w:firstRow="0" w:lastRow="0" w:firstColumn="0" w:lastColumn="0" w:noHBand="0" w:noVBand="0"/>
    </w:tblPr>
    <w:tblGrid>
      <w:gridCol w:w="1837"/>
      <w:gridCol w:w="7802"/>
    </w:tblGrid>
    <w:tr w:rsidRPr="006354F5" w:rsidR="00541909" w:rsidTr="00657D36" w14:paraId="39D76B83" w14:textId="77777777">
      <w:trPr>
        <w:trHeight w:val="680"/>
      </w:trPr>
      <w:tc>
        <w:tcPr>
          <w:tcW w:w="1843" w:type="dxa"/>
          <w:vMerge w:val="restart"/>
          <w:tcBorders>
            <w:top w:val="single" w:color="000000" w:sz="1" w:space="0"/>
            <w:left w:val="single" w:color="000000" w:sz="1" w:space="0"/>
            <w:bottom w:val="single" w:color="000000" w:sz="1" w:space="0"/>
          </w:tcBorders>
          <w:shd w:val="clear" w:color="auto" w:fill="auto"/>
          <w:vAlign w:val="center"/>
        </w:tcPr>
        <w:p w:rsidR="00541909" w:rsidP="00481500" w:rsidRDefault="00541909" w14:paraId="3C6831FD" w14:textId="77777777">
          <w:pPr>
            <w:pStyle w:val="TextAbschnitt2"/>
          </w:pPr>
        </w:p>
        <w:p w:rsidR="00541909" w:rsidP="00481500" w:rsidRDefault="00541909" w14:paraId="0452873D" w14:textId="77777777">
          <w:pPr>
            <w:pStyle w:val="TextAbschnitt2"/>
            <w:rPr>
              <w:b/>
            </w:rPr>
          </w:pPr>
          <w:r>
            <w:rPr>
              <w:b/>
              <w:noProof/>
              <w:sz w:val="28"/>
              <w:lang w:eastAsia="de-AT"/>
            </w:rPr>
            <w:drawing>
              <wp:inline distT="0" distB="0" distL="0" distR="0" wp14:anchorId="5D9052A9" wp14:editId="04C0125D">
                <wp:extent cx="1033145" cy="450215"/>
                <wp:effectExtent l="0" t="0" r="0" b="6985"/>
                <wp:docPr id="680910945" name="Grafik 6809109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145" cy="4502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29" w:type="dxa"/>
          <w:tcBorders>
            <w:top w:val="single" w:color="000000" w:sz="1" w:space="0"/>
            <w:left w:val="none" w:color="000000" w:sz="1" w:space="0"/>
            <w:bottom w:val="single" w:color="000000" w:sz="4" w:space="0"/>
            <w:right w:val="single" w:color="000000" w:sz="1" w:space="0"/>
          </w:tcBorders>
          <w:shd w:val="clear" w:color="auto" w:fill="auto"/>
          <w:vAlign w:val="center"/>
        </w:tcPr>
        <w:p w:rsidRPr="00795E35" w:rsidR="00541909" w:rsidP="00481500" w:rsidRDefault="00541909" w14:paraId="6D1AD7D8" w14:textId="77777777">
          <w:pPr>
            <w:pStyle w:val="TextAbschnitt2"/>
            <w:jc w:val="center"/>
            <w:rPr>
              <w:b/>
            </w:rPr>
          </w:pPr>
          <w:r w:rsidRPr="00325E05">
            <w:rPr>
              <w:b/>
              <w:sz w:val="22"/>
              <w:szCs w:val="22"/>
              <w:lang w:val="en-GB"/>
            </w:rPr>
            <w:t>TECHNICAL AND VOCATIONAL COLLEGE ST. PÖLTEN</w:t>
          </w:r>
        </w:p>
      </w:tc>
    </w:tr>
    <w:tr w:rsidRPr="00EC49D6" w:rsidR="00541909" w:rsidTr="00657D36" w14:paraId="588C77C9" w14:textId="77777777">
      <w:trPr>
        <w:trHeight w:val="567"/>
      </w:trPr>
      <w:tc>
        <w:tcPr>
          <w:tcW w:w="1843" w:type="dxa"/>
          <w:vMerge/>
          <w:tcBorders>
            <w:left w:val="single" w:color="000000" w:sz="1" w:space="0"/>
            <w:bottom w:val="single" w:color="000000" w:sz="1" w:space="0"/>
          </w:tcBorders>
          <w:shd w:val="clear" w:color="auto" w:fill="auto"/>
        </w:tcPr>
        <w:p w:rsidRPr="00795E35" w:rsidR="00541909" w:rsidP="00481500" w:rsidRDefault="00541909" w14:paraId="184445C0" w14:textId="77777777">
          <w:pPr>
            <w:pStyle w:val="TextAbschnitt2"/>
            <w:rPr>
              <w:b/>
              <w:sz w:val="28"/>
            </w:rPr>
          </w:pPr>
        </w:p>
      </w:tc>
      <w:tc>
        <w:tcPr>
          <w:tcW w:w="7829" w:type="dxa"/>
          <w:tcBorders>
            <w:left w:val="none" w:color="000000" w:sz="1" w:space="0"/>
            <w:bottom w:val="single" w:color="000000" w:sz="1" w:space="0"/>
            <w:right w:val="single" w:color="000000" w:sz="1" w:space="0"/>
          </w:tcBorders>
          <w:shd w:val="clear" w:color="auto" w:fill="auto"/>
          <w:vAlign w:val="center"/>
        </w:tcPr>
        <w:p w:rsidRPr="00325E05" w:rsidR="00541909" w:rsidP="00F8677F" w:rsidRDefault="00541909" w14:paraId="0E34A355" w14:textId="77777777">
          <w:pPr>
            <w:pStyle w:val="TextAbschnitt2"/>
            <w:tabs>
              <w:tab w:val="clear" w:pos="1134"/>
              <w:tab w:val="left" w:pos="2620"/>
            </w:tabs>
            <w:rPr>
              <w:lang w:val="en-GB"/>
            </w:rPr>
          </w:pPr>
          <w:r>
            <w:rPr>
              <w:bCs/>
              <w:sz w:val="22"/>
              <w:szCs w:val="22"/>
              <w:lang w:val="en-GB"/>
            </w:rPr>
            <w:t>Department</w:t>
          </w:r>
          <w:r w:rsidRPr="00325E05">
            <w:rPr>
              <w:bCs/>
              <w:sz w:val="22"/>
              <w:szCs w:val="22"/>
              <w:lang w:val="en-GB"/>
            </w:rPr>
            <w:t>:</w:t>
          </w:r>
          <w:r w:rsidRPr="00325E05">
            <w:rPr>
              <w:sz w:val="22"/>
              <w:szCs w:val="22"/>
              <w:lang w:val="en-GB"/>
            </w:rPr>
            <w:tab/>
          </w:r>
          <w:r w:rsidRPr="00325E05">
            <w:rPr>
              <w:sz w:val="22"/>
              <w:szCs w:val="22"/>
              <w:lang w:val="en-GB"/>
            </w:rPr>
            <w:t>Electronics a</w:t>
          </w:r>
          <w:r>
            <w:rPr>
              <w:sz w:val="22"/>
              <w:szCs w:val="22"/>
              <w:lang w:val="en-GB"/>
            </w:rPr>
            <w:t>nd Technical Informatics</w:t>
          </w:r>
        </w:p>
        <w:p w:rsidRPr="00F8677F" w:rsidR="00541909" w:rsidP="00F8677F" w:rsidRDefault="00541909" w14:paraId="146A996C" w14:textId="77777777">
          <w:pPr>
            <w:pStyle w:val="TextAbschnitt2"/>
            <w:tabs>
              <w:tab w:val="clear" w:pos="1134"/>
              <w:tab w:val="left" w:pos="2620"/>
            </w:tabs>
            <w:rPr>
              <w:lang w:val="en-GB"/>
            </w:rPr>
          </w:pPr>
          <w:r w:rsidRPr="00F8677F">
            <w:rPr>
              <w:bCs/>
              <w:sz w:val="22"/>
              <w:szCs w:val="22"/>
              <w:lang w:val="en-GB"/>
            </w:rPr>
            <w:t>Educational focus:</w:t>
          </w:r>
          <w:r w:rsidRPr="00F8677F">
            <w:rPr>
              <w:sz w:val="22"/>
              <w:szCs w:val="22"/>
              <w:lang w:val="en-GB"/>
            </w:rPr>
            <w:t xml:space="preserve"> </w:t>
          </w:r>
          <w:r w:rsidRPr="00F8677F">
            <w:rPr>
              <w:sz w:val="22"/>
              <w:szCs w:val="22"/>
              <w:lang w:val="en-GB"/>
            </w:rPr>
            <w:tab/>
          </w:r>
          <w:r w:rsidRPr="00F8677F">
            <w:rPr>
              <w:bCs/>
              <w:sz w:val="22"/>
              <w:szCs w:val="22"/>
              <w:highlight w:val="yellow"/>
              <w:lang w:val="en-GB"/>
            </w:rPr>
            <w:t>Embedded Systems / Wireless Systems</w:t>
          </w:r>
        </w:p>
      </w:tc>
    </w:tr>
  </w:tbl>
  <w:p w:rsidRPr="00F8677F" w:rsidR="00541909" w:rsidP="00481500" w:rsidRDefault="00541909" w14:paraId="1FDC32A9" w14:textId="77777777">
    <w:pPr>
      <w:pStyle w:val="Kopfzeile"/>
      <w:rPr>
        <w:lang w:val="en-GB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639" w:type="dxa"/>
      <w:tblLayout w:type="fixed"/>
      <w:tblLook w:val="0000" w:firstRow="0" w:lastRow="0" w:firstColumn="0" w:lastColumn="0" w:noHBand="0" w:noVBand="0"/>
    </w:tblPr>
    <w:tblGrid>
      <w:gridCol w:w="1837"/>
      <w:gridCol w:w="7802"/>
    </w:tblGrid>
    <w:tr w:rsidRPr="00325E05" w:rsidR="00541909" w:rsidTr="00657D36" w14:paraId="475378EC" w14:textId="77777777">
      <w:trPr>
        <w:trHeight w:val="680"/>
      </w:trPr>
      <w:tc>
        <w:tcPr>
          <w:tcW w:w="1843" w:type="dxa"/>
          <w:vMerge w:val="restart"/>
          <w:tcBorders>
            <w:top w:val="single" w:color="000000" w:sz="1" w:space="0"/>
            <w:left w:val="single" w:color="000000" w:sz="1" w:space="0"/>
            <w:bottom w:val="single" w:color="000000" w:sz="1" w:space="0"/>
          </w:tcBorders>
          <w:shd w:val="clear" w:color="auto" w:fill="auto"/>
          <w:vAlign w:val="center"/>
        </w:tcPr>
        <w:p w:rsidR="00541909" w:rsidP="00481500" w:rsidRDefault="00541909" w14:paraId="7DDF34D9" w14:textId="77777777">
          <w:pPr>
            <w:pStyle w:val="TextAbschnitt2"/>
          </w:pPr>
        </w:p>
        <w:p w:rsidR="00541909" w:rsidP="00481500" w:rsidRDefault="00541909" w14:paraId="76FB5D45" w14:textId="77777777">
          <w:pPr>
            <w:pStyle w:val="TextAbschnitt2"/>
            <w:rPr>
              <w:b/>
            </w:rPr>
          </w:pPr>
          <w:r>
            <w:rPr>
              <w:b/>
              <w:noProof/>
              <w:sz w:val="28"/>
              <w:lang w:eastAsia="de-AT"/>
            </w:rPr>
            <w:drawing>
              <wp:inline distT="0" distB="0" distL="0" distR="0" wp14:anchorId="1E2676B3" wp14:editId="44A471D7">
                <wp:extent cx="1033145" cy="450215"/>
                <wp:effectExtent l="0" t="0" r="0" b="6985"/>
                <wp:docPr id="1708744319" name="Grafik 17087443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145" cy="4502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29" w:type="dxa"/>
          <w:tcBorders>
            <w:top w:val="single" w:color="000000" w:sz="1" w:space="0"/>
            <w:left w:val="none" w:color="000000" w:sz="1" w:space="0"/>
            <w:bottom w:val="single" w:color="000000" w:sz="4" w:space="0"/>
            <w:right w:val="single" w:color="000000" w:sz="1" w:space="0"/>
          </w:tcBorders>
          <w:shd w:val="clear" w:color="auto" w:fill="auto"/>
          <w:vAlign w:val="center"/>
        </w:tcPr>
        <w:p w:rsidRPr="00325E05" w:rsidR="00541909" w:rsidP="00481500" w:rsidRDefault="00541909" w14:paraId="24360466" w14:textId="77777777">
          <w:pPr>
            <w:pStyle w:val="TextAbschnitt2"/>
            <w:jc w:val="center"/>
            <w:rPr>
              <w:b/>
              <w:lang w:val="en-GB"/>
            </w:rPr>
          </w:pPr>
          <w:r w:rsidRPr="00325E05">
            <w:rPr>
              <w:b/>
              <w:sz w:val="22"/>
              <w:szCs w:val="22"/>
              <w:lang w:val="en-GB"/>
            </w:rPr>
            <w:t>TECHNICAL AND VOCATIONAL COLLEGE ST. PÖLTEN</w:t>
          </w:r>
        </w:p>
      </w:tc>
    </w:tr>
    <w:tr w:rsidRPr="00EC49D6" w:rsidR="00541909" w:rsidTr="00657D36" w14:paraId="69181F0E" w14:textId="77777777">
      <w:trPr>
        <w:trHeight w:val="567"/>
      </w:trPr>
      <w:tc>
        <w:tcPr>
          <w:tcW w:w="1843" w:type="dxa"/>
          <w:vMerge/>
          <w:tcBorders>
            <w:left w:val="single" w:color="000000" w:sz="1" w:space="0"/>
            <w:bottom w:val="single" w:color="000000" w:sz="1" w:space="0"/>
          </w:tcBorders>
          <w:shd w:val="clear" w:color="auto" w:fill="auto"/>
        </w:tcPr>
        <w:p w:rsidRPr="00325E05" w:rsidR="00541909" w:rsidP="00481500" w:rsidRDefault="00541909" w14:paraId="6852D497" w14:textId="77777777">
          <w:pPr>
            <w:pStyle w:val="TextAbschnitt2"/>
            <w:rPr>
              <w:b/>
              <w:sz w:val="28"/>
              <w:lang w:val="en-GB"/>
            </w:rPr>
          </w:pPr>
        </w:p>
      </w:tc>
      <w:tc>
        <w:tcPr>
          <w:tcW w:w="7829" w:type="dxa"/>
          <w:tcBorders>
            <w:left w:val="none" w:color="000000" w:sz="1" w:space="0"/>
            <w:bottom w:val="single" w:color="000000" w:sz="1" w:space="0"/>
            <w:right w:val="single" w:color="000000" w:sz="1" w:space="0"/>
          </w:tcBorders>
          <w:shd w:val="clear" w:color="auto" w:fill="auto"/>
          <w:vAlign w:val="center"/>
        </w:tcPr>
        <w:p w:rsidRPr="00325E05" w:rsidR="00541909" w:rsidP="00481500" w:rsidRDefault="00541909" w14:paraId="4CB2A369" w14:textId="77777777">
          <w:pPr>
            <w:pStyle w:val="TextAbschnitt2"/>
            <w:tabs>
              <w:tab w:val="clear" w:pos="1134"/>
              <w:tab w:val="left" w:pos="2620"/>
            </w:tabs>
            <w:rPr>
              <w:lang w:val="en-GB"/>
            </w:rPr>
          </w:pPr>
          <w:r>
            <w:rPr>
              <w:bCs/>
              <w:sz w:val="22"/>
              <w:szCs w:val="22"/>
              <w:lang w:val="en-GB"/>
            </w:rPr>
            <w:t>Department</w:t>
          </w:r>
          <w:r w:rsidRPr="00325E05">
            <w:rPr>
              <w:bCs/>
              <w:sz w:val="22"/>
              <w:szCs w:val="22"/>
              <w:lang w:val="en-GB"/>
            </w:rPr>
            <w:t>:</w:t>
          </w:r>
          <w:r w:rsidRPr="00325E05">
            <w:rPr>
              <w:sz w:val="22"/>
              <w:szCs w:val="22"/>
              <w:lang w:val="en-GB"/>
            </w:rPr>
            <w:tab/>
          </w:r>
          <w:r w:rsidRPr="00325E05">
            <w:rPr>
              <w:sz w:val="22"/>
              <w:szCs w:val="22"/>
              <w:lang w:val="en-GB"/>
            </w:rPr>
            <w:t>Electronics a</w:t>
          </w:r>
          <w:r>
            <w:rPr>
              <w:sz w:val="22"/>
              <w:szCs w:val="22"/>
              <w:lang w:val="en-GB"/>
            </w:rPr>
            <w:t>nd Technical Informatics</w:t>
          </w:r>
        </w:p>
        <w:p w:rsidRPr="00F8677F" w:rsidR="00541909" w:rsidP="00481500" w:rsidRDefault="00541909" w14:paraId="7C33C4F6" w14:textId="77777777">
          <w:pPr>
            <w:pStyle w:val="TextAbschnitt2"/>
            <w:tabs>
              <w:tab w:val="clear" w:pos="1134"/>
              <w:tab w:val="left" w:pos="2620"/>
            </w:tabs>
            <w:rPr>
              <w:lang w:val="en-GB"/>
            </w:rPr>
          </w:pPr>
          <w:r w:rsidRPr="00F8677F">
            <w:rPr>
              <w:bCs/>
              <w:sz w:val="22"/>
              <w:szCs w:val="22"/>
              <w:lang w:val="en-GB"/>
            </w:rPr>
            <w:t>Educational focus:</w:t>
          </w:r>
          <w:r w:rsidRPr="00F8677F">
            <w:rPr>
              <w:sz w:val="22"/>
              <w:szCs w:val="22"/>
              <w:lang w:val="en-GB"/>
            </w:rPr>
            <w:t xml:space="preserve"> </w:t>
          </w:r>
          <w:r w:rsidRPr="00F8677F">
            <w:rPr>
              <w:sz w:val="22"/>
              <w:szCs w:val="22"/>
              <w:lang w:val="en-GB"/>
            </w:rPr>
            <w:tab/>
          </w:r>
          <w:r w:rsidRPr="00F8677F">
            <w:rPr>
              <w:bCs/>
              <w:sz w:val="22"/>
              <w:szCs w:val="22"/>
              <w:highlight w:val="yellow"/>
              <w:lang w:val="en-GB"/>
            </w:rPr>
            <w:t>Embedded Systems / Wireless Systems</w:t>
          </w:r>
        </w:p>
      </w:tc>
    </w:tr>
  </w:tbl>
  <w:p w:rsidRPr="00F8677F" w:rsidR="00541909" w:rsidP="00541909" w:rsidRDefault="00541909" w14:paraId="5D6C4881" w14:textId="77777777">
    <w:pPr>
      <w:pStyle w:val="Kopfzeile"/>
      <w:rPr>
        <w:lang w:val="en-GB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481500" w:rsidR="00481500" w:rsidP="00481500" w:rsidRDefault="00481500" w14:paraId="22725647" w14:textId="7DC4DFAE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81500" w:rsidP="00174F59" w:rsidRDefault="00967D81" w14:paraId="7DEA79B0" w14:textId="1B97F878">
    <w:pPr>
      <w:pStyle w:val="Kopfzeile"/>
      <w:pBdr>
        <w:bottom w:val="single" w:color="auto" w:sz="12" w:space="1"/>
      </w:pBdr>
    </w:pPr>
    <w:r>
      <w:fldChar w:fldCharType="begin"/>
    </w:r>
    <w:r>
      <w:instrText> STYLEREF  "Überschrift 1"  \* MERGEFORMAT </w:instrText>
    </w:r>
    <w:r>
      <w:fldChar w:fldCharType="separate"/>
    </w:r>
    <w:r w:rsidR="001E7FB4">
      <w:rPr>
        <w:noProof/>
      </w:rPr>
      <w:t>Inhaltsverzeichnis</w:t>
    </w:r>
    <w: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174F59" w:rsidR="00A456E9" w:rsidP="00481500" w:rsidRDefault="00813CBF" w14:paraId="3CEF328D" w14:textId="6FEFF1B9">
    <w:pPr>
      <w:pStyle w:val="Kopfzeile"/>
      <w:pBdr>
        <w:bottom w:val="single" w:color="auto" w:sz="12" w:space="1"/>
      </w:pBdr>
    </w:pPr>
    <w:r>
      <w:fldChar w:fldCharType="begin"/>
    </w:r>
    <w:r>
      <w:instrText> STYLEREF  "Überschrift 1"  \* MERGEFORMAT </w:instrText>
    </w:r>
    <w:r>
      <w:fldChar w:fldCharType="separate"/>
    </w:r>
    <w:r w:rsidR="001E7FB4">
      <w:rPr>
        <w:noProof/>
      </w:rPr>
      <w:t>Bearbeitung der Aufgabenstellung (sinnvollen Namen wählen)</w:t>
    </w:r>
    <w: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0230B1" w:rsidR="00A456E9" w:rsidP="00481500" w:rsidRDefault="00813CBF" w14:paraId="36426B2E" w14:textId="0042DD68">
    <w:pPr>
      <w:pStyle w:val="Kopfzeile"/>
      <w:pBdr>
        <w:bottom w:val="single" w:color="auto" w:sz="12" w:space="1"/>
      </w:pBdr>
      <w:jc w:val="right"/>
    </w:pPr>
    <w:r>
      <w:fldChar w:fldCharType="begin"/>
    </w:r>
    <w:r>
      <w:instrText> STYLEREF  "Überschrift 1"  \* MERGEFORMAT </w:instrText>
    </w:r>
    <w:r>
      <w:fldChar w:fldCharType="separate"/>
    </w:r>
    <w:r w:rsidR="001E7FB4">
      <w:rPr>
        <w:noProof/>
      </w:rPr>
      <w:t>Bearbeitung der Aufgabenstellung (sinnvollen Namen wählen)</w:t>
    </w:r>
    <w: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456E9" w:rsidRDefault="00A456E9" w14:paraId="41D296AB" w14:textId="77777777"/>
</w:hdr>
</file>

<file path=word/headera.xml><?xml version="1.0" encoding="utf-8"?>
<w:hd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3E217F3" w:rsidTr="63E217F3" w14:paraId="1192994B">
      <w:trPr>
        <w:trHeight w:val="300"/>
      </w:trPr>
      <w:tc>
        <w:tcPr>
          <w:tcW w:w="3210" w:type="dxa"/>
          <w:tcMar/>
        </w:tcPr>
        <w:p w:rsidR="63E217F3" w:rsidP="63E217F3" w:rsidRDefault="63E217F3" w14:paraId="1812D4BF" w14:textId="6FC88D51">
          <w:pPr>
            <w:pStyle w:val="Kopfzeile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63E217F3" w:rsidP="63E217F3" w:rsidRDefault="63E217F3" w14:paraId="2EAD1902" w14:textId="195C559A">
          <w:pPr>
            <w:pStyle w:val="Kopfzeile"/>
            <w:bidi w:val="0"/>
            <w:jc w:val="center"/>
          </w:pPr>
        </w:p>
      </w:tc>
      <w:tc>
        <w:tcPr>
          <w:tcW w:w="3210" w:type="dxa"/>
          <w:tcMar/>
        </w:tcPr>
        <w:p w:rsidR="63E217F3" w:rsidP="63E217F3" w:rsidRDefault="63E217F3" w14:paraId="0507B119" w14:textId="074C37AC">
          <w:pPr>
            <w:pStyle w:val="Kopfzeile"/>
            <w:bidi w:val="0"/>
            <w:ind w:right="-115"/>
            <w:jc w:val="right"/>
          </w:pPr>
        </w:p>
      </w:tc>
    </w:tr>
  </w:tbl>
  <w:p w:rsidR="63E217F3" w:rsidP="63E217F3" w:rsidRDefault="63E217F3" w14:paraId="6B522524" w14:textId="7AAC2FB0">
    <w:pPr>
      <w:pStyle w:val="Kopfzeile"/>
      <w:bidi w:val="0"/>
    </w:pPr>
  </w:p>
</w:hdr>
</file>

<file path=word/headerb.xml><?xml version="1.0" encoding="utf-8"?>
<w:hd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3E217F3" w:rsidTr="63E217F3" w14:paraId="74C4304D">
      <w:trPr>
        <w:trHeight w:val="300"/>
      </w:trPr>
      <w:tc>
        <w:tcPr>
          <w:tcW w:w="3210" w:type="dxa"/>
          <w:tcMar/>
        </w:tcPr>
        <w:p w:rsidR="63E217F3" w:rsidP="63E217F3" w:rsidRDefault="63E217F3" w14:paraId="136197E0" w14:textId="57E78337">
          <w:pPr>
            <w:pStyle w:val="Kopfzeile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63E217F3" w:rsidP="63E217F3" w:rsidRDefault="63E217F3" w14:paraId="3761DCB4" w14:textId="599194C9">
          <w:pPr>
            <w:pStyle w:val="Kopfzeile"/>
            <w:bidi w:val="0"/>
            <w:jc w:val="center"/>
          </w:pPr>
        </w:p>
      </w:tc>
      <w:tc>
        <w:tcPr>
          <w:tcW w:w="3210" w:type="dxa"/>
          <w:tcMar/>
        </w:tcPr>
        <w:p w:rsidR="63E217F3" w:rsidP="63E217F3" w:rsidRDefault="63E217F3" w14:paraId="42F31311" w14:textId="0E3C3063">
          <w:pPr>
            <w:pStyle w:val="Kopfzeile"/>
            <w:bidi w:val="0"/>
            <w:ind w:right="-115"/>
            <w:jc w:val="right"/>
          </w:pPr>
        </w:p>
      </w:tc>
    </w:tr>
  </w:tbl>
  <w:p w:rsidR="63E217F3" w:rsidP="63E217F3" w:rsidRDefault="63E217F3" w14:paraId="3A46269C" w14:textId="0A378FFD">
    <w:pPr>
      <w:pStyle w:val="Kopfzeile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10153923"/>
    <w:multiLevelType w:val="multilevel"/>
    <w:tmpl w:val="FF5CF33C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59E5F2D"/>
    <w:multiLevelType w:val="hybridMultilevel"/>
    <w:tmpl w:val="20083FDA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DB60CB"/>
    <w:multiLevelType w:val="multilevel"/>
    <w:tmpl w:val="BF965D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185205"/>
    <w:multiLevelType w:val="hybridMultilevel"/>
    <w:tmpl w:val="93F48468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9645CFD"/>
    <w:multiLevelType w:val="hybridMultilevel"/>
    <w:tmpl w:val="632E35F6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B4C1FC4"/>
    <w:multiLevelType w:val="hybridMultilevel"/>
    <w:tmpl w:val="CD7A55A0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BD610A2"/>
    <w:multiLevelType w:val="multilevel"/>
    <w:tmpl w:val="B720F0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49908906">
    <w:abstractNumId w:val="3"/>
  </w:num>
  <w:num w:numId="2" w16cid:durableId="1781873297">
    <w:abstractNumId w:val="0"/>
  </w:num>
  <w:num w:numId="3" w16cid:durableId="1198083825">
    <w:abstractNumId w:val="1"/>
  </w:num>
  <w:num w:numId="4" w16cid:durableId="2080786976">
    <w:abstractNumId w:val="6"/>
  </w:num>
  <w:num w:numId="5" w16cid:durableId="496045389">
    <w:abstractNumId w:val="7"/>
  </w:num>
  <w:num w:numId="6" w16cid:durableId="931163630">
    <w:abstractNumId w:val="2"/>
  </w:num>
  <w:num w:numId="7" w16cid:durableId="1608193428">
    <w:abstractNumId w:val="8"/>
  </w:num>
  <w:num w:numId="8" w16cid:durableId="131219321">
    <w:abstractNumId w:val="4"/>
  </w:num>
  <w:num w:numId="9" w16cid:durableId="371852553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attachedTemplate r:id="rId1"/>
  <w:trackRevisions w:val="false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9C"/>
    <w:rsid w:val="000230B1"/>
    <w:rsid w:val="00083F0E"/>
    <w:rsid w:val="0009295D"/>
    <w:rsid w:val="000F0FF5"/>
    <w:rsid w:val="0010434D"/>
    <w:rsid w:val="00174F59"/>
    <w:rsid w:val="001A2D36"/>
    <w:rsid w:val="001B01BE"/>
    <w:rsid w:val="001D3499"/>
    <w:rsid w:val="001E3BD8"/>
    <w:rsid w:val="001E7FB4"/>
    <w:rsid w:val="002F77AC"/>
    <w:rsid w:val="00325E05"/>
    <w:rsid w:val="003527B7"/>
    <w:rsid w:val="00361426"/>
    <w:rsid w:val="00367D9E"/>
    <w:rsid w:val="003B3897"/>
    <w:rsid w:val="003E6B37"/>
    <w:rsid w:val="00464EF8"/>
    <w:rsid w:val="00481500"/>
    <w:rsid w:val="00483D46"/>
    <w:rsid w:val="004A5F43"/>
    <w:rsid w:val="004C43C3"/>
    <w:rsid w:val="005026B3"/>
    <w:rsid w:val="005070C4"/>
    <w:rsid w:val="00541909"/>
    <w:rsid w:val="00543F18"/>
    <w:rsid w:val="00581DDE"/>
    <w:rsid w:val="005C3EF9"/>
    <w:rsid w:val="006354F5"/>
    <w:rsid w:val="00657D36"/>
    <w:rsid w:val="00661CD0"/>
    <w:rsid w:val="00681651"/>
    <w:rsid w:val="006849F0"/>
    <w:rsid w:val="006A3521"/>
    <w:rsid w:val="006A6462"/>
    <w:rsid w:val="006A7E9C"/>
    <w:rsid w:val="006D4F31"/>
    <w:rsid w:val="00795E35"/>
    <w:rsid w:val="007C4F28"/>
    <w:rsid w:val="00813CBF"/>
    <w:rsid w:val="00840723"/>
    <w:rsid w:val="00843698"/>
    <w:rsid w:val="00877B3B"/>
    <w:rsid w:val="008D6A1D"/>
    <w:rsid w:val="00913E48"/>
    <w:rsid w:val="00967D81"/>
    <w:rsid w:val="009E1FD5"/>
    <w:rsid w:val="00A07CE5"/>
    <w:rsid w:val="00A456E9"/>
    <w:rsid w:val="00A776FF"/>
    <w:rsid w:val="00AA3B0B"/>
    <w:rsid w:val="00B54708"/>
    <w:rsid w:val="00B74DD0"/>
    <w:rsid w:val="00BD2872"/>
    <w:rsid w:val="00BF6582"/>
    <w:rsid w:val="00C06C89"/>
    <w:rsid w:val="00C24825"/>
    <w:rsid w:val="00C62152"/>
    <w:rsid w:val="00C90452"/>
    <w:rsid w:val="00D53562"/>
    <w:rsid w:val="00D5599E"/>
    <w:rsid w:val="00DA1AE0"/>
    <w:rsid w:val="00E07A39"/>
    <w:rsid w:val="00E717DE"/>
    <w:rsid w:val="00E85600"/>
    <w:rsid w:val="00EC454A"/>
    <w:rsid w:val="00EC49D6"/>
    <w:rsid w:val="00EF25FD"/>
    <w:rsid w:val="00F8677F"/>
    <w:rsid w:val="00FB3939"/>
    <w:rsid w:val="00FD5414"/>
    <w:rsid w:val="01F6584C"/>
    <w:rsid w:val="033EAB06"/>
    <w:rsid w:val="046137FA"/>
    <w:rsid w:val="0467BA6E"/>
    <w:rsid w:val="04E85CB1"/>
    <w:rsid w:val="04EE6F77"/>
    <w:rsid w:val="09E0A036"/>
    <w:rsid w:val="0BD3AD0E"/>
    <w:rsid w:val="0C95E1AB"/>
    <w:rsid w:val="0DCE5B52"/>
    <w:rsid w:val="0DCE5B52"/>
    <w:rsid w:val="0EB29F55"/>
    <w:rsid w:val="0EB29F55"/>
    <w:rsid w:val="0ED965C3"/>
    <w:rsid w:val="0F6FE6CA"/>
    <w:rsid w:val="0F9D7991"/>
    <w:rsid w:val="10F5C790"/>
    <w:rsid w:val="11636E22"/>
    <w:rsid w:val="11C61110"/>
    <w:rsid w:val="126B0B41"/>
    <w:rsid w:val="12C0B78A"/>
    <w:rsid w:val="15B4B658"/>
    <w:rsid w:val="1642F1D4"/>
    <w:rsid w:val="1A1BC383"/>
    <w:rsid w:val="1ABE59BE"/>
    <w:rsid w:val="1C523859"/>
    <w:rsid w:val="1DBE22C0"/>
    <w:rsid w:val="1E240E9C"/>
    <w:rsid w:val="20B73152"/>
    <w:rsid w:val="21F00208"/>
    <w:rsid w:val="22BDB15A"/>
    <w:rsid w:val="236C4962"/>
    <w:rsid w:val="25627E02"/>
    <w:rsid w:val="26A35024"/>
    <w:rsid w:val="26E8C1DB"/>
    <w:rsid w:val="272C4F9D"/>
    <w:rsid w:val="2780EF81"/>
    <w:rsid w:val="278E71F7"/>
    <w:rsid w:val="283CAA35"/>
    <w:rsid w:val="2A16231C"/>
    <w:rsid w:val="2A2B74C2"/>
    <w:rsid w:val="2B4115F0"/>
    <w:rsid w:val="2B5F2420"/>
    <w:rsid w:val="2B8EC748"/>
    <w:rsid w:val="2BCA3EB9"/>
    <w:rsid w:val="2BDA6290"/>
    <w:rsid w:val="2CB3A103"/>
    <w:rsid w:val="2D277E3B"/>
    <w:rsid w:val="2D67D889"/>
    <w:rsid w:val="2E886EE3"/>
    <w:rsid w:val="30E96615"/>
    <w:rsid w:val="32008596"/>
    <w:rsid w:val="3208BB41"/>
    <w:rsid w:val="327734F8"/>
    <w:rsid w:val="32EE1AE1"/>
    <w:rsid w:val="34797859"/>
    <w:rsid w:val="36159FC6"/>
    <w:rsid w:val="3709165E"/>
    <w:rsid w:val="373F8F01"/>
    <w:rsid w:val="3896D97B"/>
    <w:rsid w:val="392F2476"/>
    <w:rsid w:val="39EACC9D"/>
    <w:rsid w:val="3A799D87"/>
    <w:rsid w:val="3AB0498A"/>
    <w:rsid w:val="3C0F17C1"/>
    <w:rsid w:val="3DD8C78B"/>
    <w:rsid w:val="3E486EE0"/>
    <w:rsid w:val="3EC1CF62"/>
    <w:rsid w:val="3EDCC70B"/>
    <w:rsid w:val="410EB80C"/>
    <w:rsid w:val="41359EA1"/>
    <w:rsid w:val="42739CA6"/>
    <w:rsid w:val="443D6273"/>
    <w:rsid w:val="4478944D"/>
    <w:rsid w:val="45342F56"/>
    <w:rsid w:val="45E210BD"/>
    <w:rsid w:val="46F4488B"/>
    <w:rsid w:val="4861CC97"/>
    <w:rsid w:val="4887F188"/>
    <w:rsid w:val="48BD940D"/>
    <w:rsid w:val="48EFB8EC"/>
    <w:rsid w:val="498B44DC"/>
    <w:rsid w:val="49CF4949"/>
    <w:rsid w:val="4A670D54"/>
    <w:rsid w:val="4B0F849B"/>
    <w:rsid w:val="4B5EB996"/>
    <w:rsid w:val="4BB45546"/>
    <w:rsid w:val="4C183F52"/>
    <w:rsid w:val="4C576F42"/>
    <w:rsid w:val="4D039138"/>
    <w:rsid w:val="523E6AFF"/>
    <w:rsid w:val="52E90728"/>
    <w:rsid w:val="53EAEF5C"/>
    <w:rsid w:val="53F2DCE4"/>
    <w:rsid w:val="554355E6"/>
    <w:rsid w:val="554355E6"/>
    <w:rsid w:val="570099E6"/>
    <w:rsid w:val="59083754"/>
    <w:rsid w:val="5C6049CE"/>
    <w:rsid w:val="60EDFCA3"/>
    <w:rsid w:val="6220CD6C"/>
    <w:rsid w:val="62F488FF"/>
    <w:rsid w:val="6309E622"/>
    <w:rsid w:val="63B79878"/>
    <w:rsid w:val="63E217F3"/>
    <w:rsid w:val="641559FF"/>
    <w:rsid w:val="65B5C9A2"/>
    <w:rsid w:val="65BBB541"/>
    <w:rsid w:val="65E35626"/>
    <w:rsid w:val="66369EBA"/>
    <w:rsid w:val="688BE819"/>
    <w:rsid w:val="68A964CB"/>
    <w:rsid w:val="68ADB6A5"/>
    <w:rsid w:val="6991CD85"/>
    <w:rsid w:val="6991CD85"/>
    <w:rsid w:val="6A2DE592"/>
    <w:rsid w:val="6A7E9635"/>
    <w:rsid w:val="6B9B656C"/>
    <w:rsid w:val="6C92E9FB"/>
    <w:rsid w:val="6CDBC1F7"/>
    <w:rsid w:val="6E1EA6C0"/>
    <w:rsid w:val="6E70DD5C"/>
    <w:rsid w:val="70361845"/>
    <w:rsid w:val="705EFE84"/>
    <w:rsid w:val="7082B0CB"/>
    <w:rsid w:val="70E3FEB1"/>
    <w:rsid w:val="712BBA89"/>
    <w:rsid w:val="734AC23F"/>
    <w:rsid w:val="75A5B16C"/>
    <w:rsid w:val="76736666"/>
    <w:rsid w:val="797CCE2D"/>
    <w:rsid w:val="7B2A726C"/>
    <w:rsid w:val="7CFA0499"/>
    <w:rsid w:val="7D1D39D7"/>
    <w:rsid w:val="7D5BA3B5"/>
    <w:rsid w:val="7E7A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EA9566"/>
  <w15:chartTrackingRefBased/>
  <w15:docId w15:val="{B0135557-A928-41CE-B345-B57675A50F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E07A39"/>
    <w:pPr>
      <w:suppressAutoHyphens/>
      <w:spacing w:after="0" w:line="240" w:lineRule="auto"/>
    </w:pPr>
    <w:rPr>
      <w:rFonts w:ascii="Source Sans Pro" w:hAnsi="Source Sans Pro" w:eastAsia="Times New Roman" w:cs="Times New Roman"/>
      <w:sz w:val="24"/>
      <w:szCs w:val="24"/>
      <w:lang w:val="de-AT" w:eastAsia="zh-CN"/>
    </w:rPr>
  </w:style>
  <w:style w:type="paragraph" w:styleId="berschrift1">
    <w:name w:val="heading 1"/>
    <w:basedOn w:val="Standard"/>
    <w:next w:val="Text"/>
    <w:link w:val="berschrift1Zchn"/>
    <w:qFormat/>
    <w:rsid w:val="000230B1"/>
    <w:pPr>
      <w:numPr>
        <w:numId w:val="6"/>
      </w:numPr>
      <w:spacing w:before="480" w:after="120"/>
      <w:ind w:left="357" w:hanging="357"/>
      <w:outlineLvl w:val="0"/>
    </w:pPr>
    <w:rPr>
      <w:rFonts w:cs="Arial"/>
      <w:b/>
      <w:sz w:val="32"/>
      <w:szCs w:val="32"/>
    </w:rPr>
  </w:style>
  <w:style w:type="paragraph" w:styleId="berschrift2">
    <w:name w:val="heading 2"/>
    <w:basedOn w:val="berschrift1"/>
    <w:next w:val="Text"/>
    <w:link w:val="berschrift2Zchn"/>
    <w:uiPriority w:val="9"/>
    <w:unhideWhenUsed/>
    <w:qFormat/>
    <w:rsid w:val="000230B1"/>
    <w:pPr>
      <w:numPr>
        <w:ilvl w:val="1"/>
      </w:numPr>
      <w:spacing w:before="360"/>
      <w:ind w:left="425" w:hanging="431"/>
      <w:outlineLvl w:val="1"/>
    </w:pPr>
    <w:rPr>
      <w:sz w:val="28"/>
      <w:szCs w:val="24"/>
    </w:rPr>
  </w:style>
  <w:style w:type="paragraph" w:styleId="berschrift3">
    <w:name w:val="heading 3"/>
    <w:basedOn w:val="berschrift2"/>
    <w:next w:val="Text"/>
    <w:link w:val="berschrift3Zchn"/>
    <w:uiPriority w:val="9"/>
    <w:unhideWhenUsed/>
    <w:qFormat/>
    <w:rsid w:val="000230B1"/>
    <w:pPr>
      <w:numPr>
        <w:ilvl w:val="2"/>
      </w:numPr>
      <w:ind w:left="709" w:hanging="709"/>
      <w:outlineLvl w:val="2"/>
    </w:pPr>
    <w:rPr>
      <w:sz w:val="24"/>
    </w:rPr>
  </w:style>
  <w:style w:type="paragraph" w:styleId="berschrift4">
    <w:name w:val="heading 4"/>
    <w:basedOn w:val="berschrift3"/>
    <w:next w:val="Text"/>
    <w:link w:val="berschrift4Zchn"/>
    <w:uiPriority w:val="9"/>
    <w:semiHidden/>
    <w:unhideWhenUsed/>
    <w:qFormat/>
    <w:rsid w:val="001D3499"/>
    <w:pPr>
      <w:keepNext/>
      <w:keepLines/>
      <w:numPr>
        <w:ilvl w:val="3"/>
      </w:numPr>
      <w:spacing w:before="40"/>
      <w:outlineLvl w:val="3"/>
    </w:pPr>
    <w:rPr>
      <w:rFonts w:eastAsiaTheme="majorEastAsia" w:cstheme="majorBidi"/>
      <w:iCs/>
      <w:sz w:val="22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E1FD5"/>
    <w:pPr>
      <w:spacing w:after="360"/>
      <w:jc w:val="center"/>
    </w:pPr>
    <w:rPr>
      <w:rFonts w:cs="Arial"/>
      <w:b/>
      <w:sz w:val="36"/>
      <w:szCs w:val="36"/>
    </w:rPr>
  </w:style>
  <w:style w:type="character" w:styleId="TitelZchn" w:customStyle="1">
    <w:name w:val="Titel Zchn"/>
    <w:basedOn w:val="Absatz-Standardschriftart"/>
    <w:link w:val="Titel"/>
    <w:uiPriority w:val="10"/>
    <w:rsid w:val="009E1FD5"/>
    <w:rPr>
      <w:rFonts w:ascii="Arial" w:hAnsi="Arial" w:cs="Arial"/>
      <w:b/>
      <w:sz w:val="36"/>
      <w:szCs w:val="36"/>
    </w:rPr>
  </w:style>
  <w:style w:type="character" w:styleId="berschrift1Zchn" w:customStyle="1">
    <w:name w:val="Überschrift 1 Zchn"/>
    <w:basedOn w:val="Absatz-Standardschriftart"/>
    <w:link w:val="berschrift1"/>
    <w:rsid w:val="000230B1"/>
    <w:rPr>
      <w:rFonts w:eastAsia="Times New Roman" w:cs="Arial"/>
      <w:b/>
      <w:sz w:val="32"/>
      <w:szCs w:val="32"/>
      <w:lang w:val="de-AT" w:eastAsia="zh-CN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0230B1"/>
    <w:rPr>
      <w:rFonts w:eastAsia="Times New Roman" w:cs="Arial"/>
      <w:b/>
      <w:sz w:val="28"/>
      <w:szCs w:val="24"/>
      <w:lang w:val="de-AT" w:eastAsia="zh-CN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0230B1"/>
    <w:rPr>
      <w:rFonts w:eastAsia="Times New Roman" w:cs="Arial"/>
      <w:b/>
      <w:sz w:val="24"/>
      <w:szCs w:val="24"/>
      <w:lang w:val="de-AT" w:eastAsia="zh-CN"/>
    </w:rPr>
  </w:style>
  <w:style w:type="paragraph" w:styleId="Listenabsatz">
    <w:name w:val="List Paragraph"/>
    <w:basedOn w:val="Standard"/>
    <w:uiPriority w:val="34"/>
    <w:qFormat/>
    <w:rsid w:val="00661CD0"/>
    <w:pPr>
      <w:ind w:left="720"/>
      <w:contextualSpacing/>
    </w:pPr>
  </w:style>
  <w:style w:type="paragraph" w:styleId="Text" w:customStyle="1">
    <w:name w:val="Text"/>
    <w:basedOn w:val="Standard"/>
    <w:qFormat/>
    <w:rsid w:val="003B3897"/>
    <w:pPr>
      <w:spacing w:after="120"/>
      <w:jc w:val="both"/>
    </w:p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1D3499"/>
    <w:rPr>
      <w:rFonts w:eastAsiaTheme="majorEastAsia" w:cstheme="majorBidi"/>
      <w:b/>
      <w:iCs/>
      <w:szCs w:val="24"/>
    </w:rPr>
  </w:style>
  <w:style w:type="paragraph" w:styleId="Textkrper">
    <w:name w:val="Body Text"/>
    <w:basedOn w:val="Standard"/>
    <w:link w:val="TextkrperZchn"/>
    <w:rsid w:val="006A7E9C"/>
    <w:pPr>
      <w:spacing w:after="120"/>
    </w:pPr>
  </w:style>
  <w:style w:type="character" w:styleId="TextkrperZchn" w:customStyle="1">
    <w:name w:val="Textkörper Zchn"/>
    <w:basedOn w:val="Absatz-Standardschriftart"/>
    <w:link w:val="Textkrper"/>
    <w:rsid w:val="006A7E9C"/>
    <w:rPr>
      <w:rFonts w:ascii="Times New Roman" w:hAnsi="Times New Roman" w:eastAsia="Times New Roman" w:cs="Times New Roman"/>
      <w:sz w:val="24"/>
      <w:szCs w:val="24"/>
      <w:lang w:val="de-AT" w:eastAsia="zh-CN"/>
    </w:rPr>
  </w:style>
  <w:style w:type="paragraph" w:styleId="Kopfzeile">
    <w:name w:val="header"/>
    <w:basedOn w:val="Standard"/>
    <w:link w:val="KopfzeileZchn"/>
    <w:rsid w:val="00A456E9"/>
    <w:pPr>
      <w:tabs>
        <w:tab w:val="center" w:pos="4536"/>
        <w:tab w:val="right" w:pos="9072"/>
      </w:tabs>
    </w:pPr>
    <w:rPr>
      <w:szCs w:val="20"/>
      <w:lang w:val="de-DE"/>
    </w:rPr>
  </w:style>
  <w:style w:type="character" w:styleId="KopfzeileZchn" w:customStyle="1">
    <w:name w:val="Kopfzeile Zchn"/>
    <w:basedOn w:val="Absatz-Standardschriftart"/>
    <w:link w:val="Kopfzeile"/>
    <w:rsid w:val="00A456E9"/>
    <w:rPr>
      <w:rFonts w:eastAsia="Times New Roman" w:cs="Times New Roman"/>
      <w:sz w:val="24"/>
      <w:szCs w:val="20"/>
      <w:lang w:eastAsia="zh-CN"/>
    </w:rPr>
  </w:style>
  <w:style w:type="paragraph" w:styleId="Fuzeile">
    <w:name w:val="footer"/>
    <w:basedOn w:val="Standard"/>
    <w:link w:val="FuzeileZchn"/>
    <w:unhideWhenUsed/>
    <w:rsid w:val="00D5599E"/>
    <w:pPr>
      <w:tabs>
        <w:tab w:val="center" w:pos="4536"/>
        <w:tab w:val="right" w:pos="9072"/>
      </w:tabs>
    </w:pPr>
  </w:style>
  <w:style w:type="character" w:styleId="FuzeileZchn" w:customStyle="1">
    <w:name w:val="Fußzeile Zchn"/>
    <w:basedOn w:val="Absatz-Standardschriftart"/>
    <w:link w:val="Fuzeile"/>
    <w:uiPriority w:val="99"/>
    <w:rsid w:val="00D5599E"/>
    <w:rPr>
      <w:rFonts w:eastAsia="Times New Roman" w:cs="Times New Roman"/>
      <w:sz w:val="24"/>
      <w:szCs w:val="24"/>
      <w:lang w:val="de-AT" w:eastAsia="zh-CN"/>
    </w:rPr>
  </w:style>
  <w:style w:type="paragraph" w:styleId="TextAbschnitt2" w:customStyle="1">
    <w:name w:val="Text_Abschnitt2"/>
    <w:basedOn w:val="Text"/>
    <w:qFormat/>
    <w:rsid w:val="006354F5"/>
    <w:pPr>
      <w:tabs>
        <w:tab w:val="center" w:pos="-1843"/>
        <w:tab w:val="left" w:pos="1134"/>
      </w:tabs>
      <w:snapToGrid w:val="0"/>
      <w:spacing w:after="0"/>
    </w:pPr>
    <w:rPr>
      <w:rFonts w:cs="Arial"/>
      <w:sz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559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5599E"/>
    <w:rPr>
      <w:sz w:val="20"/>
      <w:szCs w:val="20"/>
    </w:rPr>
  </w:style>
  <w:style w:type="character" w:styleId="KommentartextZchn" w:customStyle="1">
    <w:name w:val="Kommentartext Zchn"/>
    <w:basedOn w:val="Absatz-Standardschriftart"/>
    <w:link w:val="Kommentartext"/>
    <w:uiPriority w:val="99"/>
    <w:rsid w:val="00D5599E"/>
    <w:rPr>
      <w:rFonts w:eastAsia="Times New Roman" w:cs="Times New Roman"/>
      <w:sz w:val="20"/>
      <w:szCs w:val="20"/>
      <w:lang w:val="de-AT" w:eastAsia="zh-CN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5599E"/>
    <w:rPr>
      <w:b/>
      <w:bCs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rsid w:val="00D5599E"/>
    <w:rPr>
      <w:rFonts w:eastAsia="Times New Roman" w:cs="Times New Roman"/>
      <w:b/>
      <w:bCs/>
      <w:sz w:val="20"/>
      <w:szCs w:val="20"/>
      <w:lang w:val="de-AT" w:eastAsia="zh-CN"/>
    </w:rPr>
  </w:style>
  <w:style w:type="paragraph" w:styleId="KeinLeerraum">
    <w:name w:val="No Spacing"/>
    <w:basedOn w:val="Standard"/>
    <w:qFormat/>
    <w:rsid w:val="00A456E9"/>
    <w:pPr>
      <w:spacing w:after="240"/>
    </w:pPr>
    <w:rPr>
      <w:rFonts w:ascii="Arial" w:hAnsi="Arial" w:eastAsia="Calibri" w:cs="Arial"/>
      <w:szCs w:val="22"/>
    </w:rPr>
  </w:style>
  <w:style w:type="paragraph" w:styleId="Verzeichnis1">
    <w:name w:val="toc 1"/>
    <w:basedOn w:val="Standard"/>
    <w:next w:val="Standard"/>
    <w:uiPriority w:val="39"/>
    <w:rsid w:val="00A456E9"/>
    <w:pPr>
      <w:spacing w:after="100"/>
    </w:pPr>
    <w:rPr>
      <w:rFonts w:ascii="Arial" w:hAnsi="Arial" w:eastAsia="Calibri" w:cs="Arial"/>
      <w:szCs w:val="22"/>
    </w:rPr>
  </w:style>
  <w:style w:type="paragraph" w:styleId="Verzeichnis2">
    <w:name w:val="toc 2"/>
    <w:basedOn w:val="Standard"/>
    <w:next w:val="Standard"/>
    <w:uiPriority w:val="39"/>
    <w:rsid w:val="00A456E9"/>
    <w:pPr>
      <w:spacing w:after="100"/>
      <w:ind w:left="240"/>
    </w:pPr>
    <w:rPr>
      <w:rFonts w:ascii="Arial" w:hAnsi="Arial" w:eastAsia="Calibri" w:cs="Arial"/>
      <w:szCs w:val="22"/>
    </w:rPr>
  </w:style>
  <w:style w:type="paragraph" w:styleId="Verzeichnis3">
    <w:name w:val="toc 3"/>
    <w:basedOn w:val="Standard"/>
    <w:next w:val="Standard"/>
    <w:uiPriority w:val="39"/>
    <w:rsid w:val="00A456E9"/>
    <w:pPr>
      <w:spacing w:after="100"/>
      <w:ind w:left="480"/>
    </w:pPr>
    <w:rPr>
      <w:rFonts w:ascii="Arial" w:hAnsi="Arial" w:eastAsia="Calibri" w:cs="Arial"/>
      <w:szCs w:val="22"/>
    </w:rPr>
  </w:style>
  <w:style w:type="character" w:styleId="Hyperlink">
    <w:name w:val="Hyperlink"/>
    <w:basedOn w:val="Absatz-Standardschriftart"/>
    <w:uiPriority w:val="99"/>
    <w:unhideWhenUsed/>
    <w:rsid w:val="00E07A39"/>
    <w:rPr>
      <w:rFonts w:ascii="Source Sans Pro" w:hAnsi="Source Sans Pro"/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6816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elle" w:customStyle="1">
    <w:name w:val="Tabelle"/>
    <w:basedOn w:val="Standard"/>
    <w:qFormat/>
    <w:rsid w:val="00681651"/>
    <w:pPr>
      <w:spacing w:before="60" w:after="60"/>
    </w:pPr>
  </w:style>
  <w:style w:type="paragraph" w:styleId="Beschriftung">
    <w:name w:val="caption"/>
    <w:basedOn w:val="Standard"/>
    <w:next w:val="Standard"/>
    <w:uiPriority w:val="35"/>
    <w:unhideWhenUsed/>
    <w:qFormat/>
    <w:rsid w:val="00F8677F"/>
    <w:pPr>
      <w:spacing w:after="200"/>
      <w:jc w:val="both"/>
    </w:pPr>
    <w:rPr>
      <w:i/>
      <w:iCs/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EF2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header" Target="header4.xml" Id="rId18" /><Relationship Type="http://schemas.openxmlformats.org/officeDocument/2006/relationships/footer" Target="footer6.xml" Id="rId26" /><Relationship Type="http://schemas.openxmlformats.org/officeDocument/2006/relationships/customXml" Target="../customXml/item4.xml" Id="rId39" /><Relationship Type="http://schemas.openxmlformats.org/officeDocument/2006/relationships/header" Target="header6.xml" Id="rId21" /><Relationship Type="http://schemas.openxmlformats.org/officeDocument/2006/relationships/footer" Target="footer12.xml" Id="rId34" /><Relationship Type="http://schemas.openxmlformats.org/officeDocument/2006/relationships/endnotes" Target="endnotes.xml" Id="rId7" /><Relationship Type="http://schemas.openxmlformats.org/officeDocument/2006/relationships/header" Target="header3.xml" Id="rId17" /><Relationship Type="http://schemas.openxmlformats.org/officeDocument/2006/relationships/footer" Target="footer5.xml" Id="rId25" /><Relationship Type="http://schemas.openxmlformats.org/officeDocument/2006/relationships/footer" Target="footer11.xml" Id="rId33" /><Relationship Type="http://schemas.openxmlformats.org/officeDocument/2006/relationships/customXml" Target="../customXml/item3.xml" Id="rId38" /><Relationship Type="http://schemas.openxmlformats.org/officeDocument/2006/relationships/numbering" Target="numbering.xml" Id="rId2" /><Relationship Type="http://schemas.openxmlformats.org/officeDocument/2006/relationships/footer" Target="footer2.xml" Id="rId16" /><Relationship Type="http://schemas.openxmlformats.org/officeDocument/2006/relationships/footer" Target="footer3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8.xml" Id="rId24" /><Relationship Type="http://schemas.openxmlformats.org/officeDocument/2006/relationships/footer" Target="footer10.xml" Id="rId32" /><Relationship Type="http://schemas.openxmlformats.org/officeDocument/2006/relationships/customXml" Target="../customXml/item2.xml" Id="rId37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header" Target="header7.xml" Id="rId23" /><Relationship Type="http://schemas.openxmlformats.org/officeDocument/2006/relationships/footer" Target="footer7.xml" Id="rId28" /><Relationship Type="http://schemas.openxmlformats.org/officeDocument/2006/relationships/theme" Target="theme/theme1.xml" Id="rId36" /><Relationship Type="http://schemas.openxmlformats.org/officeDocument/2006/relationships/header" Target="header5.xml" Id="rId19" /><Relationship Type="http://schemas.openxmlformats.org/officeDocument/2006/relationships/footer" Target="footer9.xml" Id="rId31" /><Relationship Type="http://schemas.openxmlformats.org/officeDocument/2006/relationships/settings" Target="settings.xml" Id="rId4" /><Relationship Type="http://schemas.openxmlformats.org/officeDocument/2006/relationships/header" Target="header2.xml" Id="rId14" /><Relationship Type="http://schemas.openxmlformats.org/officeDocument/2006/relationships/footer" Target="footer4.xml" Id="rId22" /><Relationship Type="http://schemas.openxmlformats.org/officeDocument/2006/relationships/header" Target="header9.xml" Id="rId27" /><Relationship Type="http://schemas.openxmlformats.org/officeDocument/2006/relationships/footer" Target="footer8.xml" Id="rId30" /><Relationship Type="http://schemas.openxmlformats.org/officeDocument/2006/relationships/fontTable" Target="fontTable.xml" Id="rId35" /><Relationship Type="http://schemas.openxmlformats.org/officeDocument/2006/relationships/styles" Target="styles.xml" Id="rId3" /><Relationship Type="http://schemas.openxmlformats.org/officeDocument/2006/relationships/header" Target="headera.xml" Id="Rb751c4e0e9de45db" /><Relationship Type="http://schemas.openxmlformats.org/officeDocument/2006/relationships/header" Target="headerb.xml" Id="R70c119ef2ab44ac5" /><Relationship Type="http://schemas.openxmlformats.org/officeDocument/2006/relationships/footer" Target="footerd.xml" Id="R502b2da3959c427d" /><Relationship Type="http://schemas.openxmlformats.org/officeDocument/2006/relationships/footer" Target="footere.xml" Id="Re18de700808148c2" /><Relationship Type="http://schemas.openxmlformats.org/officeDocument/2006/relationships/image" Target="/media/image5.png" Id="R28d228772321499e" /><Relationship Type="http://schemas.openxmlformats.org/officeDocument/2006/relationships/image" Target="/media/image6.png" Id="R6dc2c49e4cea4e4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annes\Documents\Benutzerdefinierte%20Office-Vorlagen\Vorlage_Johannes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70EFD1D50FDD48A36FA84BCC87F5DC" ma:contentTypeVersion="4" ma:contentTypeDescription="Ein neues Dokument erstellen." ma:contentTypeScope="" ma:versionID="146258f1e21b755b2c0081adefac3898">
  <xsd:schema xmlns:xsd="http://www.w3.org/2001/XMLSchema" xmlns:xs="http://www.w3.org/2001/XMLSchema" xmlns:p="http://schemas.microsoft.com/office/2006/metadata/properties" xmlns:ns2="3eb2e909-e0be-4e02-b68a-d4092ef96502" targetNamespace="http://schemas.microsoft.com/office/2006/metadata/properties" ma:root="true" ma:fieldsID="fb2bb368fc9fe4d61f44df61b7e82285" ns2:_="">
    <xsd:import namespace="3eb2e909-e0be-4e02-b68a-d4092ef965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2e909-e0be-4e02-b68a-d4092ef965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2DA47F-E7ED-440C-AE13-218EDB3B8F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3014B5-DF89-491E-9A7D-49EE47BAA3C9}"/>
</file>

<file path=customXml/itemProps3.xml><?xml version="1.0" encoding="utf-8"?>
<ds:datastoreItem xmlns:ds="http://schemas.openxmlformats.org/officeDocument/2006/customXml" ds:itemID="{23A2677C-F5ED-4331-A2E8-03A6A7F4846C}"/>
</file>

<file path=customXml/itemProps4.xml><?xml version="1.0" encoding="utf-8"?>
<ds:datastoreItem xmlns:ds="http://schemas.openxmlformats.org/officeDocument/2006/customXml" ds:itemID="{A7C9CFD6-C22A-405A-9312-EBB6AC4783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Vorlage_Johannes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johannes</dc:creator>
  <keywords/>
  <dc:description/>
  <lastModifiedBy>fabian.schaetzschock</lastModifiedBy>
  <revision>11</revision>
  <lastPrinted>2020-10-04T19:59:00.0000000Z</lastPrinted>
  <dcterms:created xsi:type="dcterms:W3CDTF">2023-09-18T11:53:00.0000000Z</dcterms:created>
  <dcterms:modified xsi:type="dcterms:W3CDTF">2025-03-26T12:53:25.1858507Z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0x0101007F70EFD1D50FDD48A36FA84BCC87F5DC</vt:lpwstr>
  </property>
</Properties>
</file>